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09D88" w14:textId="77777777" w:rsidR="00C136D8" w:rsidRPr="0060540A" w:rsidRDefault="004D4568" w:rsidP="004D4568">
      <w:pPr>
        <w:jc w:val="center"/>
        <w:rPr>
          <w:rFonts w:ascii="黑体" w:eastAsia="黑体" w:hAnsi="黑体"/>
        </w:rPr>
      </w:pPr>
      <w:r w:rsidRPr="0060540A">
        <w:rPr>
          <w:rFonts w:ascii="黑体" w:eastAsia="黑体" w:hAnsi="黑体" w:hint="eastAsia"/>
          <w:b/>
          <w:lang w:eastAsia="zh-CN"/>
        </w:rPr>
        <w:t>技术方案</w:t>
      </w:r>
    </w:p>
    <w:tbl>
      <w:tblPr>
        <w:tblStyle w:val="a9"/>
        <w:tblW w:w="4885" w:type="pct"/>
        <w:tblInd w:w="108" w:type="dxa"/>
        <w:tblLook w:val="04A0" w:firstRow="1" w:lastRow="0" w:firstColumn="1" w:lastColumn="0" w:noHBand="0" w:noVBand="1"/>
      </w:tblPr>
      <w:tblGrid>
        <w:gridCol w:w="2094"/>
        <w:gridCol w:w="7041"/>
      </w:tblGrid>
      <w:tr w:rsidR="0089205C" w:rsidRPr="0060540A" w14:paraId="23EEB160" w14:textId="77777777" w:rsidTr="00246799">
        <w:tc>
          <w:tcPr>
            <w:tcW w:w="1146" w:type="pct"/>
            <w:shd w:val="clear" w:color="auto" w:fill="BFBFBF" w:themeFill="background1" w:themeFillShade="BF"/>
          </w:tcPr>
          <w:p w14:paraId="45485494" w14:textId="77777777" w:rsidR="0089205C" w:rsidRPr="0060540A" w:rsidRDefault="004D4568" w:rsidP="00A90D28">
            <w:pPr>
              <w:pStyle w:val="TableHeading"/>
              <w:rPr>
                <w:rFonts w:ascii="黑体" w:eastAsia="黑体" w:hAnsi="黑体"/>
                <w:lang w:eastAsia="zh-CN"/>
              </w:rPr>
            </w:pPr>
            <w:r w:rsidRPr="0060540A">
              <w:rPr>
                <w:rFonts w:ascii="黑体" w:eastAsia="黑体" w:hAnsi="黑体" w:hint="eastAsia"/>
                <w:lang w:eastAsia="zh-CN"/>
              </w:rPr>
              <w:t>编号</w:t>
            </w:r>
          </w:p>
        </w:tc>
        <w:tc>
          <w:tcPr>
            <w:tcW w:w="3854" w:type="pct"/>
          </w:tcPr>
          <w:p w14:paraId="02E19A72" w14:textId="77777777" w:rsidR="0089205C" w:rsidRPr="0060540A" w:rsidRDefault="00DF1615" w:rsidP="006E20B0">
            <w:pPr>
              <w:rPr>
                <w:rFonts w:ascii="黑体" w:eastAsia="黑体" w:hAnsi="黑体"/>
                <w:sz w:val="20"/>
                <w:szCs w:val="20"/>
                <w:lang w:eastAsia="zh-CN" w:bidi="ar-SA"/>
              </w:rPr>
            </w:pPr>
            <w:r w:rsidRPr="0060540A">
              <w:rPr>
                <w:rFonts w:ascii="黑体" w:eastAsia="黑体" w:hAnsi="黑体" w:hint="eastAsia"/>
                <w:sz w:val="20"/>
                <w:szCs w:val="20"/>
                <w:lang w:eastAsia="zh-CN" w:bidi="ar-SA"/>
              </w:rPr>
              <w:t>SN201</w:t>
            </w:r>
            <w:r w:rsidR="00877B7D">
              <w:rPr>
                <w:rFonts w:ascii="黑体" w:eastAsia="黑体" w:hAnsi="黑体" w:hint="eastAsia"/>
                <w:sz w:val="20"/>
                <w:szCs w:val="20"/>
                <w:lang w:eastAsia="zh-CN" w:bidi="ar-SA"/>
              </w:rPr>
              <w:t>9</w:t>
            </w:r>
            <w:r w:rsidR="00892C0A">
              <w:rPr>
                <w:rFonts w:ascii="黑体" w:eastAsia="黑体" w:hAnsi="黑体"/>
                <w:sz w:val="20"/>
                <w:szCs w:val="20"/>
                <w:lang w:eastAsia="zh-CN" w:bidi="ar-SA"/>
              </w:rPr>
              <w:t>1</w:t>
            </w:r>
            <w:r w:rsidR="00877B7D">
              <w:rPr>
                <w:rFonts w:ascii="黑体" w:eastAsia="黑体" w:hAnsi="黑体" w:hint="eastAsia"/>
                <w:sz w:val="20"/>
                <w:szCs w:val="20"/>
                <w:lang w:eastAsia="zh-CN" w:bidi="ar-SA"/>
              </w:rPr>
              <w:t>1</w:t>
            </w:r>
            <w:r w:rsidR="00892C0A">
              <w:rPr>
                <w:rFonts w:ascii="黑体" w:eastAsia="黑体" w:hAnsi="黑体" w:hint="eastAsia"/>
                <w:sz w:val="20"/>
                <w:szCs w:val="20"/>
                <w:lang w:eastAsia="zh-CN" w:bidi="ar-SA"/>
              </w:rPr>
              <w:t>0</w:t>
            </w:r>
            <w:r w:rsidR="00877B7D">
              <w:rPr>
                <w:rFonts w:ascii="黑体" w:eastAsia="黑体" w:hAnsi="黑体" w:hint="eastAsia"/>
                <w:sz w:val="20"/>
                <w:szCs w:val="20"/>
                <w:lang w:eastAsia="zh-CN" w:bidi="ar-SA"/>
              </w:rPr>
              <w:t>5</w:t>
            </w:r>
            <w:r w:rsidRPr="0060540A">
              <w:rPr>
                <w:rFonts w:ascii="黑体" w:eastAsia="黑体" w:hAnsi="黑体" w:hint="eastAsia"/>
                <w:sz w:val="20"/>
                <w:szCs w:val="20"/>
                <w:lang w:eastAsia="zh-CN" w:bidi="ar-SA"/>
              </w:rPr>
              <w:t>001</w:t>
            </w:r>
          </w:p>
        </w:tc>
      </w:tr>
      <w:tr w:rsidR="00921637" w:rsidRPr="0060540A" w14:paraId="265BB09A" w14:textId="77777777" w:rsidTr="00246799">
        <w:tc>
          <w:tcPr>
            <w:tcW w:w="1146" w:type="pct"/>
            <w:shd w:val="clear" w:color="auto" w:fill="BFBFBF" w:themeFill="background1" w:themeFillShade="BF"/>
          </w:tcPr>
          <w:p w14:paraId="17177EEE" w14:textId="77777777" w:rsidR="00921637" w:rsidRPr="0060540A" w:rsidRDefault="004D4568" w:rsidP="00124CA0">
            <w:pPr>
              <w:pStyle w:val="TableHeading"/>
              <w:rPr>
                <w:rFonts w:ascii="黑体" w:eastAsia="黑体" w:hAnsi="黑体"/>
                <w:lang w:eastAsia="zh-CN"/>
              </w:rPr>
            </w:pPr>
            <w:r w:rsidRPr="0060540A">
              <w:rPr>
                <w:rFonts w:ascii="黑体" w:eastAsia="黑体" w:hAnsi="黑体" w:hint="eastAsia"/>
                <w:lang w:eastAsia="zh-CN"/>
              </w:rPr>
              <w:t>标题</w:t>
            </w:r>
          </w:p>
        </w:tc>
        <w:tc>
          <w:tcPr>
            <w:tcW w:w="3854" w:type="pct"/>
          </w:tcPr>
          <w:p w14:paraId="7B6D2CC6" w14:textId="77777777" w:rsidR="00921637" w:rsidRPr="0060540A" w:rsidRDefault="00877B7D" w:rsidP="00A07574">
            <w:pPr>
              <w:pStyle w:val="TableText"/>
              <w:rPr>
                <w:rFonts w:ascii="黑体" w:eastAsia="黑体" w:hAnsi="黑体"/>
                <w:lang w:eastAsia="zh-CN"/>
              </w:rPr>
            </w:pPr>
            <w:r w:rsidRPr="00877B7D">
              <w:rPr>
                <w:rFonts w:ascii="黑体" w:eastAsia="黑体" w:hAnsi="黑体" w:hint="eastAsia"/>
                <w:lang w:eastAsia="zh-CN"/>
              </w:rPr>
              <w:t>Linux NTP 授时服务配置</w:t>
            </w:r>
            <w:r w:rsidR="00892C0A" w:rsidRPr="00892C0A">
              <w:rPr>
                <w:rFonts w:ascii="黑体" w:eastAsia="黑体" w:hAnsi="黑体" w:hint="eastAsia"/>
                <w:lang w:eastAsia="zh-CN"/>
              </w:rPr>
              <w:t>方案</w:t>
            </w:r>
          </w:p>
        </w:tc>
      </w:tr>
      <w:tr w:rsidR="00921637" w:rsidRPr="0060540A" w14:paraId="52077B2D" w14:textId="77777777" w:rsidTr="00246799">
        <w:tc>
          <w:tcPr>
            <w:tcW w:w="1146" w:type="pct"/>
            <w:shd w:val="clear" w:color="auto" w:fill="BFBFBF" w:themeFill="background1" w:themeFillShade="BF"/>
          </w:tcPr>
          <w:p w14:paraId="2692C369" w14:textId="77777777" w:rsidR="00921637" w:rsidRPr="0060540A" w:rsidRDefault="004D4568" w:rsidP="00124CA0">
            <w:pPr>
              <w:pStyle w:val="TableHeading"/>
              <w:rPr>
                <w:rFonts w:ascii="黑体" w:eastAsia="黑体" w:hAnsi="黑体"/>
                <w:lang w:eastAsia="zh-CN"/>
              </w:rPr>
            </w:pPr>
            <w:r w:rsidRPr="0060540A">
              <w:rPr>
                <w:rFonts w:ascii="黑体" w:eastAsia="黑体" w:hAnsi="黑体" w:hint="eastAsia"/>
                <w:lang w:eastAsia="zh-CN"/>
              </w:rPr>
              <w:t>主题</w:t>
            </w:r>
          </w:p>
        </w:tc>
        <w:tc>
          <w:tcPr>
            <w:tcW w:w="3854" w:type="pct"/>
          </w:tcPr>
          <w:p w14:paraId="675F6736" w14:textId="77777777" w:rsidR="00921637" w:rsidRPr="0060540A" w:rsidRDefault="004D4568" w:rsidP="00A07574">
            <w:pPr>
              <w:pStyle w:val="TableText"/>
              <w:rPr>
                <w:rFonts w:ascii="黑体" w:eastAsia="黑体" w:hAnsi="黑体"/>
                <w:lang w:eastAsia="zh-CN"/>
              </w:rPr>
            </w:pPr>
            <w:r w:rsidRPr="0060540A">
              <w:rPr>
                <w:rFonts w:ascii="黑体" w:eastAsia="黑体" w:hAnsi="黑体" w:hint="eastAsia"/>
                <w:lang w:eastAsia="zh-CN"/>
              </w:rPr>
              <w:t>提供</w:t>
            </w:r>
            <w:r w:rsidR="00877B7D" w:rsidRPr="00877B7D">
              <w:rPr>
                <w:rFonts w:ascii="黑体" w:eastAsia="黑体" w:hAnsi="黑体" w:hint="eastAsia"/>
                <w:lang w:eastAsia="zh-CN"/>
              </w:rPr>
              <w:t>Linux NTP 授时服务配置</w:t>
            </w:r>
            <w:r w:rsidR="00892C0A" w:rsidRPr="00892C0A">
              <w:rPr>
                <w:rFonts w:ascii="黑体" w:eastAsia="黑体" w:hAnsi="黑体" w:hint="eastAsia"/>
                <w:lang w:eastAsia="zh-CN"/>
              </w:rPr>
              <w:t>方案</w:t>
            </w:r>
          </w:p>
        </w:tc>
      </w:tr>
      <w:tr w:rsidR="004346A5" w:rsidRPr="0060540A" w14:paraId="2934E505" w14:textId="77777777" w:rsidTr="00246799">
        <w:tc>
          <w:tcPr>
            <w:tcW w:w="1146" w:type="pct"/>
            <w:shd w:val="clear" w:color="auto" w:fill="BFBFBF" w:themeFill="background1" w:themeFillShade="BF"/>
          </w:tcPr>
          <w:p w14:paraId="040D5128" w14:textId="77777777" w:rsidR="001F317F" w:rsidRPr="0060540A" w:rsidRDefault="004D4568" w:rsidP="00124CA0">
            <w:pPr>
              <w:pStyle w:val="TableHeading"/>
              <w:rPr>
                <w:rFonts w:ascii="黑体" w:eastAsia="黑体" w:hAnsi="黑体"/>
                <w:lang w:eastAsia="zh-CN"/>
              </w:rPr>
            </w:pPr>
            <w:r w:rsidRPr="0060540A">
              <w:rPr>
                <w:rFonts w:ascii="黑体" w:eastAsia="黑体" w:hAnsi="黑体" w:hint="eastAsia"/>
                <w:lang w:eastAsia="zh-CN"/>
              </w:rPr>
              <w:t>适用于</w:t>
            </w:r>
          </w:p>
        </w:tc>
        <w:tc>
          <w:tcPr>
            <w:tcW w:w="3854" w:type="pct"/>
          </w:tcPr>
          <w:p w14:paraId="0DEF1CEA" w14:textId="77777777" w:rsidR="00957AE9" w:rsidRPr="0060540A" w:rsidRDefault="004D4568" w:rsidP="00B54A3E">
            <w:pPr>
              <w:pStyle w:val="TableText"/>
              <w:rPr>
                <w:rFonts w:ascii="黑体" w:eastAsia="黑体" w:hAnsi="黑体"/>
                <w:lang w:eastAsia="zh-CN"/>
              </w:rPr>
            </w:pPr>
            <w:r w:rsidRPr="0060540A">
              <w:rPr>
                <w:rFonts w:ascii="黑体" w:eastAsia="黑体" w:hAnsi="黑体" w:hint="eastAsia"/>
                <w:lang w:eastAsia="zh-CN"/>
              </w:rPr>
              <w:t>基于</w:t>
            </w:r>
            <w:r w:rsidR="00877B7D">
              <w:rPr>
                <w:rFonts w:ascii="黑体" w:eastAsia="黑体" w:hAnsi="黑体" w:hint="eastAsia"/>
                <w:lang w:eastAsia="zh-CN"/>
              </w:rPr>
              <w:t>L</w:t>
            </w:r>
            <w:r w:rsidR="00877B7D">
              <w:rPr>
                <w:rFonts w:ascii="黑体" w:eastAsia="黑体" w:hAnsi="黑体"/>
                <w:lang w:eastAsia="zh-CN"/>
              </w:rPr>
              <w:t>inux(CentOS/</w:t>
            </w:r>
            <w:proofErr w:type="spellStart"/>
            <w:r w:rsidR="00877B7D">
              <w:rPr>
                <w:rFonts w:ascii="黑体" w:eastAsia="黑体" w:hAnsi="黑体"/>
                <w:lang w:eastAsia="zh-CN"/>
              </w:rPr>
              <w:t>Redhat</w:t>
            </w:r>
            <w:proofErr w:type="spellEnd"/>
            <w:r w:rsidR="00877B7D">
              <w:rPr>
                <w:rFonts w:ascii="黑体" w:eastAsia="黑体" w:hAnsi="黑体"/>
                <w:lang w:eastAsia="zh-CN"/>
              </w:rPr>
              <w:t>)</w:t>
            </w:r>
            <w:r w:rsidRPr="0060540A">
              <w:rPr>
                <w:rFonts w:ascii="黑体" w:eastAsia="黑体" w:hAnsi="黑体" w:hint="eastAsia"/>
                <w:lang w:eastAsia="zh-CN"/>
              </w:rPr>
              <w:t>系统</w:t>
            </w:r>
          </w:p>
        </w:tc>
      </w:tr>
      <w:tr w:rsidR="00921637" w:rsidRPr="0060540A" w14:paraId="0DAEDF01" w14:textId="77777777" w:rsidTr="00246799">
        <w:tc>
          <w:tcPr>
            <w:tcW w:w="1146" w:type="pct"/>
            <w:shd w:val="clear" w:color="auto" w:fill="BFBFBF" w:themeFill="background1" w:themeFillShade="BF"/>
          </w:tcPr>
          <w:p w14:paraId="6D42CA81" w14:textId="77777777" w:rsidR="001F317F" w:rsidRPr="0060540A" w:rsidRDefault="004D4568" w:rsidP="00124CA0">
            <w:pPr>
              <w:pStyle w:val="TableHeading"/>
              <w:rPr>
                <w:rFonts w:ascii="黑体" w:eastAsia="黑体" w:hAnsi="黑体"/>
                <w:lang w:eastAsia="zh-CN"/>
              </w:rPr>
            </w:pPr>
            <w:r w:rsidRPr="0060540A">
              <w:rPr>
                <w:rFonts w:ascii="黑体" w:eastAsia="黑体" w:hAnsi="黑体" w:hint="eastAsia"/>
                <w:lang w:eastAsia="zh-CN"/>
              </w:rPr>
              <w:t>日期</w:t>
            </w:r>
          </w:p>
        </w:tc>
        <w:tc>
          <w:tcPr>
            <w:tcW w:w="3854" w:type="pct"/>
          </w:tcPr>
          <w:p w14:paraId="365FA0F6" w14:textId="77777777" w:rsidR="00921637" w:rsidRPr="0060540A" w:rsidRDefault="00877B7D" w:rsidP="00A07574">
            <w:pPr>
              <w:pStyle w:val="TableText"/>
              <w:rPr>
                <w:rFonts w:ascii="黑体" w:eastAsia="黑体" w:hAnsi="黑体"/>
                <w:lang w:eastAsia="zh-CN"/>
              </w:rPr>
            </w:pPr>
            <w:r>
              <w:rPr>
                <w:rFonts w:ascii="黑体" w:eastAsia="黑体" w:hAnsi="黑体" w:hint="eastAsia"/>
                <w:lang w:eastAsia="zh-CN"/>
              </w:rPr>
              <w:t>2</w:t>
            </w:r>
            <w:r>
              <w:rPr>
                <w:rFonts w:ascii="黑体" w:eastAsia="黑体" w:hAnsi="黑体"/>
                <w:lang w:eastAsia="zh-CN"/>
              </w:rPr>
              <w:t>019-11-05</w:t>
            </w:r>
          </w:p>
        </w:tc>
      </w:tr>
      <w:tr w:rsidR="007A6106" w:rsidRPr="0060540A" w14:paraId="12D54B58" w14:textId="77777777" w:rsidTr="00246799">
        <w:tc>
          <w:tcPr>
            <w:tcW w:w="1146" w:type="pct"/>
            <w:shd w:val="clear" w:color="auto" w:fill="BFBFBF" w:themeFill="background1" w:themeFillShade="BF"/>
          </w:tcPr>
          <w:p w14:paraId="08ADD07B" w14:textId="77777777" w:rsidR="00921637" w:rsidRPr="0060540A" w:rsidRDefault="004D4568" w:rsidP="00124CA0">
            <w:pPr>
              <w:pStyle w:val="TableHeading"/>
              <w:rPr>
                <w:rFonts w:ascii="黑体" w:eastAsia="黑体" w:hAnsi="黑体"/>
                <w:lang w:eastAsia="zh-CN"/>
              </w:rPr>
            </w:pPr>
            <w:r w:rsidRPr="0060540A">
              <w:rPr>
                <w:rFonts w:ascii="黑体" w:eastAsia="黑体" w:hAnsi="黑体" w:hint="eastAsia"/>
                <w:lang w:eastAsia="zh-CN"/>
              </w:rPr>
              <w:t>业务部门</w:t>
            </w:r>
          </w:p>
        </w:tc>
        <w:bookmarkStart w:id="0" w:name="Check1"/>
        <w:tc>
          <w:tcPr>
            <w:tcW w:w="3854" w:type="pct"/>
          </w:tcPr>
          <w:p w14:paraId="0F23AB1F" w14:textId="77777777" w:rsidR="007A6106" w:rsidRPr="0060540A" w:rsidRDefault="00772D84" w:rsidP="00124CA0">
            <w:pPr>
              <w:pStyle w:val="TableText"/>
              <w:rPr>
                <w:rFonts w:ascii="黑体" w:eastAsia="黑体" w:hAnsi="黑体"/>
                <w:lang w:eastAsia="zh-CN"/>
              </w:rPr>
            </w:pPr>
            <w:r w:rsidRPr="0060540A">
              <w:rPr>
                <w:rFonts w:ascii="黑体" w:eastAsia="黑体" w:hAnsi="黑体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1"/>
                  </w:checkBox>
                </w:ffData>
              </w:fldChar>
            </w:r>
            <w:r w:rsidRPr="0060540A">
              <w:rPr>
                <w:rFonts w:ascii="黑体" w:eastAsia="黑体" w:hAnsi="黑体"/>
              </w:rPr>
              <w:instrText xml:space="preserve"> FORMCHECKBOX </w:instrText>
            </w:r>
            <w:r w:rsidR="00CE5B0D">
              <w:rPr>
                <w:rFonts w:ascii="黑体" w:eastAsia="黑体" w:hAnsi="黑体"/>
              </w:rPr>
            </w:r>
            <w:r w:rsidR="00CE5B0D">
              <w:rPr>
                <w:rFonts w:ascii="黑体" w:eastAsia="黑体" w:hAnsi="黑体"/>
              </w:rPr>
              <w:fldChar w:fldCharType="separate"/>
            </w:r>
            <w:r w:rsidRPr="0060540A">
              <w:rPr>
                <w:rFonts w:ascii="黑体" w:eastAsia="黑体" w:hAnsi="黑体"/>
              </w:rPr>
              <w:fldChar w:fldCharType="end"/>
            </w:r>
            <w:bookmarkEnd w:id="0"/>
            <w:r w:rsidR="00921637" w:rsidRPr="0060540A">
              <w:rPr>
                <w:rFonts w:ascii="黑体" w:eastAsia="黑体" w:hAnsi="黑体"/>
              </w:rPr>
              <w:t xml:space="preserve"> </w:t>
            </w:r>
            <w:r w:rsidR="00C577A8" w:rsidRPr="0060540A">
              <w:rPr>
                <w:rFonts w:ascii="黑体" w:eastAsia="黑体" w:hAnsi="黑体" w:hint="eastAsia"/>
                <w:lang w:eastAsia="zh-CN"/>
              </w:rPr>
              <w:t>CDM</w:t>
            </w:r>
          </w:p>
          <w:p w14:paraId="66686CB9" w14:textId="77777777" w:rsidR="00921637" w:rsidRPr="0060540A" w:rsidRDefault="00921637" w:rsidP="00124CA0">
            <w:pPr>
              <w:pStyle w:val="TableText"/>
              <w:rPr>
                <w:rFonts w:ascii="黑体" w:eastAsia="黑体" w:hAnsi="黑体"/>
                <w:lang w:eastAsia="zh-CN"/>
              </w:rPr>
            </w:pPr>
            <w:r w:rsidRPr="0060540A">
              <w:rPr>
                <w:rFonts w:ascii="黑体" w:eastAsia="黑体" w:hAnsi="黑体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60540A">
              <w:rPr>
                <w:rFonts w:ascii="黑体" w:eastAsia="黑体" w:hAnsi="黑体"/>
              </w:rPr>
              <w:instrText xml:space="preserve"> FORMCHECKBOX </w:instrText>
            </w:r>
            <w:r w:rsidR="00CE5B0D">
              <w:rPr>
                <w:rFonts w:ascii="黑体" w:eastAsia="黑体" w:hAnsi="黑体"/>
              </w:rPr>
            </w:r>
            <w:r w:rsidR="00CE5B0D">
              <w:rPr>
                <w:rFonts w:ascii="黑体" w:eastAsia="黑体" w:hAnsi="黑体"/>
              </w:rPr>
              <w:fldChar w:fldCharType="separate"/>
            </w:r>
            <w:r w:rsidRPr="0060540A">
              <w:rPr>
                <w:rFonts w:ascii="黑体" w:eastAsia="黑体" w:hAnsi="黑体"/>
              </w:rPr>
              <w:fldChar w:fldCharType="end"/>
            </w:r>
            <w:r w:rsidRPr="0060540A">
              <w:rPr>
                <w:rFonts w:ascii="黑体" w:eastAsia="黑体" w:hAnsi="黑体"/>
              </w:rPr>
              <w:t xml:space="preserve"> </w:t>
            </w:r>
            <w:r w:rsidR="004D4568" w:rsidRPr="0060540A">
              <w:rPr>
                <w:rFonts w:ascii="黑体" w:eastAsia="黑体" w:hAnsi="黑体" w:hint="eastAsia"/>
                <w:lang w:eastAsia="zh-CN"/>
              </w:rPr>
              <w:t>AIMS</w:t>
            </w:r>
          </w:p>
          <w:p w14:paraId="4F1FD258" w14:textId="77777777" w:rsidR="00921637" w:rsidRPr="0060540A" w:rsidRDefault="00921637" w:rsidP="004D4568">
            <w:pPr>
              <w:pStyle w:val="TableText"/>
              <w:rPr>
                <w:rFonts w:ascii="黑体" w:eastAsia="黑体" w:hAnsi="黑体"/>
              </w:rPr>
            </w:pPr>
            <w:r w:rsidRPr="0060540A">
              <w:rPr>
                <w:rFonts w:ascii="黑体" w:eastAsia="黑体" w:hAnsi="黑体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60540A">
              <w:rPr>
                <w:rFonts w:ascii="黑体" w:eastAsia="黑体" w:hAnsi="黑体"/>
              </w:rPr>
              <w:instrText xml:space="preserve"> FORMCHECKBOX </w:instrText>
            </w:r>
            <w:r w:rsidR="00CE5B0D">
              <w:rPr>
                <w:rFonts w:ascii="黑体" w:eastAsia="黑体" w:hAnsi="黑体"/>
              </w:rPr>
            </w:r>
            <w:r w:rsidR="00CE5B0D">
              <w:rPr>
                <w:rFonts w:ascii="黑体" w:eastAsia="黑体" w:hAnsi="黑体"/>
              </w:rPr>
              <w:fldChar w:fldCharType="separate"/>
            </w:r>
            <w:r w:rsidRPr="0060540A">
              <w:rPr>
                <w:rFonts w:ascii="黑体" w:eastAsia="黑体" w:hAnsi="黑体"/>
              </w:rPr>
              <w:fldChar w:fldCharType="end"/>
            </w:r>
            <w:r w:rsidRPr="0060540A">
              <w:rPr>
                <w:rFonts w:ascii="黑体" w:eastAsia="黑体" w:hAnsi="黑体"/>
              </w:rPr>
              <w:t xml:space="preserve"> </w:t>
            </w:r>
            <w:r w:rsidR="004D4568" w:rsidRPr="0060540A">
              <w:rPr>
                <w:rFonts w:ascii="黑体" w:eastAsia="黑体" w:hAnsi="黑体" w:hint="eastAsia"/>
                <w:lang w:eastAsia="zh-CN"/>
              </w:rPr>
              <w:t>其它</w:t>
            </w:r>
            <w:r w:rsidRPr="0060540A">
              <w:rPr>
                <w:rFonts w:ascii="黑体" w:eastAsia="黑体" w:hAnsi="黑体"/>
              </w:rPr>
              <w:t>:_________________________</w:t>
            </w:r>
          </w:p>
        </w:tc>
      </w:tr>
      <w:tr w:rsidR="004346A5" w:rsidRPr="0060540A" w14:paraId="30BF2FBB" w14:textId="77777777" w:rsidTr="00246799">
        <w:tc>
          <w:tcPr>
            <w:tcW w:w="1146" w:type="pct"/>
            <w:shd w:val="clear" w:color="auto" w:fill="BFBFBF" w:themeFill="background1" w:themeFillShade="BF"/>
          </w:tcPr>
          <w:p w14:paraId="1BB82C7D" w14:textId="77777777" w:rsidR="004346A5" w:rsidRPr="0060540A" w:rsidRDefault="004D4568" w:rsidP="00124CA0">
            <w:pPr>
              <w:pStyle w:val="TableHeading"/>
              <w:rPr>
                <w:rFonts w:ascii="黑体" w:eastAsia="黑体" w:hAnsi="黑体"/>
                <w:lang w:eastAsia="zh-CN"/>
              </w:rPr>
            </w:pPr>
            <w:r w:rsidRPr="0060540A">
              <w:rPr>
                <w:rFonts w:ascii="黑体" w:eastAsia="黑体" w:hAnsi="黑体" w:hint="eastAsia"/>
                <w:lang w:eastAsia="zh-CN"/>
              </w:rPr>
              <w:t>描述</w:t>
            </w:r>
          </w:p>
        </w:tc>
        <w:tc>
          <w:tcPr>
            <w:tcW w:w="3854" w:type="pct"/>
          </w:tcPr>
          <w:p w14:paraId="038F6FC3" w14:textId="77777777" w:rsidR="00AA164F" w:rsidRPr="00AA164F" w:rsidRDefault="00892C0A" w:rsidP="00926601">
            <w:pPr>
              <w:pStyle w:val="TableText"/>
              <w:rPr>
                <w:rFonts w:ascii="黑体" w:eastAsia="黑体" w:hAnsi="黑体"/>
                <w:lang w:eastAsia="zh-CN"/>
              </w:rPr>
            </w:pPr>
            <w:r>
              <w:rPr>
                <w:rFonts w:ascii="黑体" w:eastAsia="黑体" w:hAnsi="黑体" w:hint="eastAsia"/>
                <w:lang w:eastAsia="zh-CN"/>
              </w:rPr>
              <w:t>为了</w:t>
            </w:r>
            <w:r>
              <w:rPr>
                <w:rFonts w:ascii="黑体" w:eastAsia="黑体" w:hAnsi="黑体"/>
                <w:lang w:eastAsia="zh-CN"/>
              </w:rPr>
              <w:t xml:space="preserve">加强CDM </w:t>
            </w:r>
            <w:r w:rsidR="00877B7D">
              <w:rPr>
                <w:rFonts w:ascii="黑体" w:eastAsia="黑体" w:hAnsi="黑体" w:hint="eastAsia"/>
                <w:lang w:eastAsia="zh-CN"/>
              </w:rPr>
              <w:t>服务器时钟同步</w:t>
            </w:r>
            <w:r w:rsidR="00AA164F">
              <w:rPr>
                <w:rFonts w:ascii="黑体" w:eastAsia="黑体" w:hAnsi="黑体" w:hint="eastAsia"/>
                <w:lang w:eastAsia="zh-CN"/>
              </w:rPr>
              <w:t>。</w:t>
            </w:r>
          </w:p>
        </w:tc>
      </w:tr>
      <w:tr w:rsidR="00A90D28" w:rsidRPr="0060540A" w14:paraId="01229603" w14:textId="77777777" w:rsidTr="00246799">
        <w:tc>
          <w:tcPr>
            <w:tcW w:w="1146" w:type="pct"/>
            <w:shd w:val="clear" w:color="auto" w:fill="BFBFBF" w:themeFill="background1" w:themeFillShade="BF"/>
          </w:tcPr>
          <w:p w14:paraId="3196F300" w14:textId="77777777" w:rsidR="00A90D28" w:rsidRPr="0060540A" w:rsidRDefault="004D4568" w:rsidP="004D4568">
            <w:pPr>
              <w:pStyle w:val="TableHeading"/>
              <w:rPr>
                <w:rFonts w:ascii="黑体" w:eastAsia="黑体" w:hAnsi="黑体"/>
                <w:lang w:eastAsia="zh-CN"/>
              </w:rPr>
            </w:pPr>
            <w:r w:rsidRPr="0060540A">
              <w:rPr>
                <w:rFonts w:ascii="黑体" w:eastAsia="黑体" w:hAnsi="黑体" w:hint="eastAsia"/>
                <w:lang w:eastAsia="zh-CN"/>
              </w:rPr>
              <w:t>跟踪编号</w:t>
            </w:r>
          </w:p>
        </w:tc>
        <w:tc>
          <w:tcPr>
            <w:tcW w:w="3854" w:type="pct"/>
          </w:tcPr>
          <w:p w14:paraId="06F50738" w14:textId="77777777" w:rsidR="00A90D28" w:rsidRPr="0060540A" w:rsidRDefault="00A90D28" w:rsidP="009D4864">
            <w:pPr>
              <w:pStyle w:val="TableText"/>
              <w:rPr>
                <w:rFonts w:ascii="黑体" w:eastAsia="黑体" w:hAnsi="黑体"/>
              </w:rPr>
            </w:pPr>
          </w:p>
        </w:tc>
      </w:tr>
      <w:tr w:rsidR="00A90D28" w:rsidRPr="0060540A" w14:paraId="422AF288" w14:textId="77777777" w:rsidTr="00642212">
        <w:trPr>
          <w:trHeight w:val="748"/>
        </w:trPr>
        <w:tc>
          <w:tcPr>
            <w:tcW w:w="1146" w:type="pct"/>
            <w:shd w:val="clear" w:color="auto" w:fill="BFBFBF" w:themeFill="background1" w:themeFillShade="BF"/>
          </w:tcPr>
          <w:p w14:paraId="26E19A14" w14:textId="77777777" w:rsidR="00A90D28" w:rsidRPr="0060540A" w:rsidRDefault="004D4568" w:rsidP="00124CA0">
            <w:pPr>
              <w:pStyle w:val="TableHeading"/>
              <w:rPr>
                <w:rFonts w:ascii="黑体" w:eastAsia="黑体" w:hAnsi="黑体"/>
                <w:lang w:eastAsia="zh-CN"/>
              </w:rPr>
            </w:pPr>
            <w:r w:rsidRPr="0060540A">
              <w:rPr>
                <w:rFonts w:ascii="黑体" w:eastAsia="黑体" w:hAnsi="黑体" w:hint="eastAsia"/>
                <w:lang w:eastAsia="zh-CN"/>
              </w:rPr>
              <w:t>影响手册</w:t>
            </w:r>
          </w:p>
        </w:tc>
        <w:tc>
          <w:tcPr>
            <w:tcW w:w="3854" w:type="pct"/>
          </w:tcPr>
          <w:p w14:paraId="37E0B275" w14:textId="77777777" w:rsidR="000F643B" w:rsidRPr="0060540A" w:rsidRDefault="000F643B" w:rsidP="003A25C7">
            <w:pPr>
              <w:pStyle w:val="TableText"/>
              <w:rPr>
                <w:rFonts w:ascii="黑体" w:eastAsia="黑体" w:hAnsi="黑体"/>
                <w:lang w:eastAsia="zh-CN"/>
              </w:rPr>
            </w:pPr>
          </w:p>
        </w:tc>
      </w:tr>
    </w:tbl>
    <w:p w14:paraId="04A71A3C" w14:textId="77777777" w:rsidR="00F14088" w:rsidRPr="0060540A" w:rsidRDefault="00F14088" w:rsidP="00A74C71">
      <w:pPr>
        <w:pStyle w:val="subhead"/>
        <w:rPr>
          <w:rFonts w:ascii="黑体" w:eastAsia="黑体" w:hAnsi="黑体"/>
          <w:sz w:val="28"/>
          <w:lang w:val="en-US"/>
        </w:rPr>
      </w:pPr>
    </w:p>
    <w:p w14:paraId="19A62692" w14:textId="77777777" w:rsidR="00F14088" w:rsidRPr="0060540A" w:rsidRDefault="00F14088">
      <w:pPr>
        <w:rPr>
          <w:rFonts w:ascii="黑体" w:eastAsia="黑体" w:hAnsi="黑体"/>
          <w:b/>
          <w:caps/>
          <w:sz w:val="28"/>
          <w:szCs w:val="20"/>
          <w:lang w:eastAsia="zh-CN" w:bidi="ar-SA"/>
        </w:rPr>
      </w:pPr>
      <w:r w:rsidRPr="0060540A">
        <w:rPr>
          <w:rFonts w:ascii="黑体" w:eastAsia="黑体" w:hAnsi="黑体"/>
          <w:sz w:val="28"/>
          <w:lang w:eastAsia="zh-CN"/>
        </w:rPr>
        <w:br w:type="page"/>
      </w:r>
    </w:p>
    <w:p w14:paraId="1622806A" w14:textId="77777777" w:rsidR="00CA7280" w:rsidRPr="0060540A" w:rsidRDefault="002B3946" w:rsidP="007C4A7E">
      <w:pPr>
        <w:pStyle w:val="1"/>
        <w:numPr>
          <w:ilvl w:val="0"/>
          <w:numId w:val="0"/>
        </w:numPr>
        <w:ind w:firstLine="1"/>
        <w:rPr>
          <w:rFonts w:ascii="黑体" w:eastAsia="黑体" w:hAnsi="黑体"/>
          <w:lang w:eastAsia="zh-CN"/>
        </w:rPr>
      </w:pPr>
      <w:r w:rsidRPr="0060540A">
        <w:rPr>
          <w:rFonts w:ascii="黑体" w:eastAsia="黑体" w:hAnsi="黑体" w:hint="eastAsia"/>
          <w:lang w:eastAsia="zh-CN"/>
        </w:rPr>
        <w:lastRenderedPageBreak/>
        <w:t>实施目的</w:t>
      </w:r>
    </w:p>
    <w:p w14:paraId="44A52006" w14:textId="77777777" w:rsidR="00A81103" w:rsidRPr="0060540A" w:rsidRDefault="00892C0A" w:rsidP="00DA67C4">
      <w:pPr>
        <w:pStyle w:val="TableText"/>
        <w:ind w:firstLineChars="150" w:firstLine="30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提供</w:t>
      </w:r>
      <w:r w:rsidRPr="00892C0A">
        <w:rPr>
          <w:rFonts w:ascii="黑体" w:eastAsia="黑体" w:hAnsi="黑体" w:hint="eastAsia"/>
          <w:lang w:eastAsia="zh-CN"/>
        </w:rPr>
        <w:t xml:space="preserve">CDM </w:t>
      </w:r>
      <w:r w:rsidR="00693C26">
        <w:rPr>
          <w:rFonts w:ascii="黑体" w:eastAsia="黑体" w:hAnsi="黑体" w:hint="eastAsia"/>
          <w:lang w:eastAsia="zh-CN"/>
        </w:rPr>
        <w:t>Linux授时配置</w:t>
      </w:r>
      <w:r w:rsidRPr="00892C0A">
        <w:rPr>
          <w:rFonts w:ascii="黑体" w:eastAsia="黑体" w:hAnsi="黑体" w:hint="eastAsia"/>
          <w:lang w:eastAsia="zh-CN"/>
        </w:rPr>
        <w:t>方案</w:t>
      </w:r>
      <w:r w:rsidR="00E80F99" w:rsidRPr="0060540A">
        <w:rPr>
          <w:rFonts w:ascii="黑体" w:eastAsia="黑体" w:hAnsi="黑体" w:hint="eastAsia"/>
          <w:lang w:eastAsia="zh-CN"/>
        </w:rPr>
        <w:t>。</w:t>
      </w:r>
    </w:p>
    <w:p w14:paraId="0DCA64E4" w14:textId="77777777" w:rsidR="004B44BD" w:rsidRPr="0060540A" w:rsidRDefault="002B3946" w:rsidP="007C4A7E">
      <w:pPr>
        <w:pStyle w:val="1"/>
        <w:numPr>
          <w:ilvl w:val="0"/>
          <w:numId w:val="0"/>
        </w:numPr>
        <w:rPr>
          <w:rFonts w:ascii="黑体" w:eastAsia="黑体" w:hAnsi="黑体"/>
          <w:b w:val="0"/>
          <w:bCs w:val="0"/>
          <w:caps w:val="0"/>
          <w:lang w:eastAsia="zh-CN"/>
        </w:rPr>
      </w:pPr>
      <w:r w:rsidRPr="0060540A">
        <w:rPr>
          <w:rFonts w:ascii="黑体" w:eastAsia="黑体" w:hAnsi="黑体" w:hint="eastAsia"/>
          <w:bCs w:val="0"/>
          <w:caps w:val="0"/>
          <w:lang w:eastAsia="zh-CN"/>
        </w:rPr>
        <w:t>影响系统</w:t>
      </w:r>
    </w:p>
    <w:p w14:paraId="288D4915" w14:textId="77777777" w:rsidR="001D2E96" w:rsidRPr="0060540A" w:rsidRDefault="00C577A8" w:rsidP="001D2E96">
      <w:pPr>
        <w:pStyle w:val="aa"/>
        <w:numPr>
          <w:ilvl w:val="0"/>
          <w:numId w:val="34"/>
        </w:numPr>
        <w:rPr>
          <w:rFonts w:ascii="黑体" w:eastAsia="黑体" w:hAnsi="黑体"/>
          <w:sz w:val="20"/>
          <w:lang w:eastAsia="zh-CN" w:bidi="ar-SA"/>
        </w:rPr>
      </w:pPr>
      <w:bookmarkStart w:id="1" w:name="OLE_LINK16"/>
      <w:bookmarkStart w:id="2" w:name="OLE_LINK19"/>
      <w:r w:rsidRPr="0060540A">
        <w:rPr>
          <w:rFonts w:ascii="黑体" w:eastAsia="黑体" w:hAnsi="黑体" w:hint="eastAsia"/>
          <w:sz w:val="20"/>
          <w:lang w:eastAsia="zh-CN" w:bidi="ar-SA"/>
        </w:rPr>
        <w:t>CDM</w:t>
      </w:r>
      <w:r w:rsidR="002B3946" w:rsidRPr="0060540A">
        <w:rPr>
          <w:rFonts w:ascii="黑体" w:eastAsia="黑体" w:hAnsi="黑体" w:hint="eastAsia"/>
          <w:sz w:val="20"/>
          <w:lang w:eastAsia="zh-CN" w:bidi="ar-SA"/>
        </w:rPr>
        <w:t>系统</w:t>
      </w:r>
    </w:p>
    <w:p w14:paraId="4F3984B1" w14:textId="77777777" w:rsidR="009F07F4" w:rsidRPr="0060540A" w:rsidRDefault="002B3946" w:rsidP="009F07F4">
      <w:pPr>
        <w:pStyle w:val="1"/>
        <w:numPr>
          <w:ilvl w:val="0"/>
          <w:numId w:val="0"/>
        </w:numPr>
        <w:rPr>
          <w:rFonts w:ascii="黑体" w:eastAsia="黑体" w:hAnsi="黑体"/>
          <w:b w:val="0"/>
          <w:bCs w:val="0"/>
          <w:caps w:val="0"/>
          <w:lang w:eastAsia="zh-CN"/>
        </w:rPr>
      </w:pPr>
      <w:r w:rsidRPr="0060540A">
        <w:rPr>
          <w:rFonts w:ascii="黑体" w:eastAsia="黑体" w:hAnsi="黑体" w:hint="eastAsia"/>
          <w:bCs w:val="0"/>
          <w:caps w:val="0"/>
          <w:lang w:eastAsia="zh-CN"/>
        </w:rPr>
        <w:t>实施范围</w:t>
      </w:r>
      <w:bookmarkStart w:id="3" w:name="OLE_LINK100"/>
    </w:p>
    <w:p w14:paraId="6CA460E0" w14:textId="77777777" w:rsidR="008861D1" w:rsidRPr="0060540A" w:rsidRDefault="000F643B" w:rsidP="000F643B">
      <w:pPr>
        <w:pStyle w:val="aa"/>
        <w:numPr>
          <w:ilvl w:val="0"/>
          <w:numId w:val="34"/>
        </w:numPr>
        <w:rPr>
          <w:rFonts w:ascii="黑体" w:eastAsia="黑体" w:hAnsi="黑体"/>
          <w:sz w:val="20"/>
          <w:lang w:eastAsia="zh-CN" w:bidi="ar-SA"/>
        </w:rPr>
      </w:pPr>
      <w:r>
        <w:rPr>
          <w:rFonts w:ascii="黑体" w:eastAsia="黑体" w:hAnsi="黑体" w:hint="eastAsia"/>
          <w:sz w:val="20"/>
          <w:lang w:eastAsia="zh-CN" w:bidi="ar-SA"/>
        </w:rPr>
        <w:t>机场</w:t>
      </w:r>
      <w:r w:rsidR="00C577A8" w:rsidRPr="0060540A">
        <w:rPr>
          <w:rFonts w:ascii="黑体" w:eastAsia="黑体" w:hAnsi="黑体" w:hint="eastAsia"/>
          <w:sz w:val="20"/>
          <w:lang w:eastAsia="zh-CN" w:bidi="ar-SA"/>
        </w:rPr>
        <w:t>CDM</w:t>
      </w:r>
      <w:r>
        <w:rPr>
          <w:rFonts w:ascii="黑体" w:eastAsia="黑体" w:hAnsi="黑体" w:hint="eastAsia"/>
          <w:sz w:val="20"/>
          <w:lang w:eastAsia="zh-CN" w:bidi="ar-SA"/>
        </w:rPr>
        <w:t>系统</w:t>
      </w:r>
      <w:r w:rsidR="008861D1" w:rsidRPr="0060540A">
        <w:rPr>
          <w:rFonts w:ascii="黑体" w:eastAsia="黑体" w:hAnsi="黑体" w:hint="eastAsia"/>
          <w:sz w:val="20"/>
          <w:lang w:eastAsia="zh-CN" w:bidi="ar-SA"/>
        </w:rPr>
        <w:t>；</w:t>
      </w:r>
      <w:bookmarkEnd w:id="3"/>
      <w:r w:rsidRPr="0060540A">
        <w:rPr>
          <w:rFonts w:ascii="黑体" w:eastAsia="黑体" w:hAnsi="黑体"/>
          <w:sz w:val="20"/>
          <w:lang w:eastAsia="zh-CN" w:bidi="ar-SA"/>
        </w:rPr>
        <w:t xml:space="preserve"> </w:t>
      </w:r>
    </w:p>
    <w:bookmarkEnd w:id="1"/>
    <w:bookmarkEnd w:id="2"/>
    <w:p w14:paraId="792564C3" w14:textId="77777777" w:rsidR="00DD015D" w:rsidRPr="0060540A" w:rsidRDefault="00A33B6B" w:rsidP="00A33B6B">
      <w:pPr>
        <w:pStyle w:val="1"/>
        <w:numPr>
          <w:ilvl w:val="0"/>
          <w:numId w:val="0"/>
        </w:numPr>
        <w:rPr>
          <w:rFonts w:ascii="黑体" w:eastAsia="黑体" w:hAnsi="黑体"/>
          <w:b w:val="0"/>
          <w:bCs w:val="0"/>
          <w:caps w:val="0"/>
          <w:lang w:eastAsia="zh-CN"/>
        </w:rPr>
      </w:pPr>
      <w:r w:rsidRPr="0060540A">
        <w:rPr>
          <w:rFonts w:ascii="黑体" w:eastAsia="黑体" w:hAnsi="黑体" w:hint="eastAsia"/>
          <w:bCs w:val="0"/>
          <w:caps w:val="0"/>
          <w:lang w:eastAsia="zh-CN"/>
        </w:rPr>
        <w:t>测试时间</w:t>
      </w:r>
    </w:p>
    <w:tbl>
      <w:tblPr>
        <w:tblW w:w="0" w:type="auto"/>
        <w:tblCellSpacing w:w="37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67"/>
        <w:gridCol w:w="1024"/>
        <w:gridCol w:w="1024"/>
        <w:gridCol w:w="1024"/>
        <w:gridCol w:w="1061"/>
      </w:tblGrid>
      <w:tr w:rsidR="00DD015D" w:rsidRPr="0060540A" w14:paraId="2E6BDCA8" w14:textId="77777777" w:rsidTr="007F0B64">
        <w:trPr>
          <w:tblHeader/>
          <w:tblCellSpacing w:w="37" w:type="dxa"/>
        </w:trPr>
        <w:tc>
          <w:tcPr>
            <w:tcW w:w="0" w:type="auto"/>
            <w:shd w:val="clear" w:color="auto" w:fill="E6E6FA"/>
          </w:tcPr>
          <w:p w14:paraId="2A97828E" w14:textId="77777777" w:rsidR="00DD015D" w:rsidRPr="0060540A" w:rsidRDefault="00DD015D" w:rsidP="00C705A7">
            <w:pPr>
              <w:spacing w:line="360" w:lineRule="auto"/>
              <w:rPr>
                <w:rFonts w:ascii="黑体" w:eastAsia="黑体" w:hAnsi="黑体"/>
                <w:b/>
                <w:lang w:eastAsia="zh-CN"/>
              </w:rPr>
            </w:pPr>
          </w:p>
        </w:tc>
        <w:tc>
          <w:tcPr>
            <w:tcW w:w="0" w:type="auto"/>
            <w:shd w:val="clear" w:color="auto" w:fill="E6E6FA"/>
            <w:vAlign w:val="center"/>
            <w:hideMark/>
          </w:tcPr>
          <w:p w14:paraId="117842DA" w14:textId="77777777" w:rsidR="00DD015D" w:rsidRPr="0060540A" w:rsidRDefault="00A33B6B" w:rsidP="00C705A7">
            <w:pPr>
              <w:spacing w:line="360" w:lineRule="auto"/>
              <w:rPr>
                <w:rFonts w:ascii="黑体" w:eastAsia="黑体" w:hAnsi="黑体" w:cs="Arial"/>
                <w:color w:val="000000"/>
                <w:sz w:val="20"/>
                <w:szCs w:val="20"/>
                <w:lang w:eastAsia="zh-CN" w:bidi="ar-SA"/>
              </w:rPr>
            </w:pPr>
            <w:r w:rsidRPr="0060540A">
              <w:rPr>
                <w:rFonts w:ascii="黑体" w:eastAsia="黑体" w:hAnsi="黑体" w:cs="Arial" w:hint="eastAsia"/>
                <w:color w:val="000000"/>
                <w:sz w:val="20"/>
                <w:szCs w:val="20"/>
                <w:lang w:eastAsia="zh-CN" w:bidi="ar-SA"/>
              </w:rPr>
              <w:t>需要人员</w:t>
            </w:r>
          </w:p>
        </w:tc>
        <w:tc>
          <w:tcPr>
            <w:tcW w:w="0" w:type="auto"/>
            <w:shd w:val="clear" w:color="auto" w:fill="E6E6FA"/>
            <w:vAlign w:val="center"/>
            <w:hideMark/>
          </w:tcPr>
          <w:p w14:paraId="4DA960B0" w14:textId="77777777" w:rsidR="00DD015D" w:rsidRPr="0060540A" w:rsidRDefault="00A33B6B" w:rsidP="00A33B6B">
            <w:pPr>
              <w:spacing w:line="360" w:lineRule="auto"/>
              <w:rPr>
                <w:rFonts w:ascii="黑体" w:eastAsia="黑体" w:hAnsi="黑体" w:cs="Arial"/>
                <w:color w:val="000000"/>
                <w:sz w:val="20"/>
                <w:szCs w:val="20"/>
                <w:lang w:eastAsia="zh-CN" w:bidi="ar-SA"/>
              </w:rPr>
            </w:pPr>
            <w:bookmarkStart w:id="4" w:name="OLE_LINK12"/>
            <w:r w:rsidRPr="0060540A">
              <w:rPr>
                <w:rFonts w:ascii="黑体" w:eastAsia="黑体" w:hAnsi="黑体" w:cs="Arial" w:hint="eastAsia"/>
                <w:color w:val="000000"/>
                <w:sz w:val="20"/>
                <w:szCs w:val="20"/>
                <w:lang w:eastAsia="zh-CN" w:bidi="ar-SA"/>
              </w:rPr>
              <w:t>前期准备</w:t>
            </w:r>
            <w:bookmarkEnd w:id="4"/>
          </w:p>
        </w:tc>
        <w:tc>
          <w:tcPr>
            <w:tcW w:w="0" w:type="auto"/>
            <w:shd w:val="clear" w:color="auto" w:fill="E6E6FA"/>
            <w:vAlign w:val="center"/>
            <w:hideMark/>
          </w:tcPr>
          <w:p w14:paraId="75EF2251" w14:textId="77777777" w:rsidR="00DD015D" w:rsidRPr="0060540A" w:rsidRDefault="00A33B6B" w:rsidP="00C705A7">
            <w:pPr>
              <w:spacing w:line="360" w:lineRule="auto"/>
              <w:rPr>
                <w:rFonts w:ascii="黑体" w:eastAsia="黑体" w:hAnsi="黑体" w:cs="Arial"/>
                <w:color w:val="000000"/>
                <w:sz w:val="20"/>
                <w:szCs w:val="20"/>
                <w:lang w:eastAsia="zh-CN" w:bidi="ar-SA"/>
              </w:rPr>
            </w:pPr>
            <w:r w:rsidRPr="0060540A">
              <w:rPr>
                <w:rFonts w:ascii="黑体" w:eastAsia="黑体" w:hAnsi="黑体" w:cs="Arial" w:hint="eastAsia"/>
                <w:color w:val="000000"/>
                <w:sz w:val="20"/>
                <w:szCs w:val="20"/>
                <w:lang w:eastAsia="zh-CN" w:bidi="ar-SA"/>
              </w:rPr>
              <w:t>实施过程</w:t>
            </w:r>
          </w:p>
        </w:tc>
        <w:tc>
          <w:tcPr>
            <w:tcW w:w="0" w:type="auto"/>
            <w:shd w:val="clear" w:color="auto" w:fill="E6E6FA"/>
            <w:vAlign w:val="center"/>
            <w:hideMark/>
          </w:tcPr>
          <w:p w14:paraId="72046A38" w14:textId="77777777" w:rsidR="00DD015D" w:rsidRPr="0060540A" w:rsidRDefault="00A33B6B" w:rsidP="00C705A7">
            <w:pPr>
              <w:spacing w:line="360" w:lineRule="auto"/>
              <w:rPr>
                <w:rFonts w:ascii="黑体" w:eastAsia="黑体" w:hAnsi="黑体" w:cs="Arial"/>
                <w:color w:val="000000"/>
                <w:sz w:val="20"/>
                <w:szCs w:val="20"/>
                <w:lang w:eastAsia="zh-CN" w:bidi="ar-SA"/>
              </w:rPr>
            </w:pPr>
            <w:r w:rsidRPr="0060540A">
              <w:rPr>
                <w:rFonts w:ascii="黑体" w:eastAsia="黑体" w:hAnsi="黑体" w:cs="Arial" w:hint="eastAsia"/>
                <w:color w:val="000000"/>
                <w:sz w:val="20"/>
                <w:szCs w:val="20"/>
                <w:lang w:eastAsia="zh-CN" w:bidi="ar-SA"/>
              </w:rPr>
              <w:t>测试完结</w:t>
            </w:r>
          </w:p>
        </w:tc>
      </w:tr>
      <w:tr w:rsidR="00DD015D" w:rsidRPr="0060540A" w14:paraId="0EB61AD8" w14:textId="77777777" w:rsidTr="00642212">
        <w:trPr>
          <w:tblCellSpacing w:w="37" w:type="dxa"/>
        </w:trPr>
        <w:tc>
          <w:tcPr>
            <w:tcW w:w="0" w:type="auto"/>
          </w:tcPr>
          <w:p w14:paraId="7AFCEBAD" w14:textId="77777777" w:rsidR="00DD015D" w:rsidRPr="0060540A" w:rsidRDefault="00DD015D" w:rsidP="00C705A7">
            <w:pPr>
              <w:spacing w:line="360" w:lineRule="auto"/>
              <w:rPr>
                <w:rFonts w:ascii="黑体" w:eastAsia="黑体" w:hAnsi="黑体" w:cs="Arial"/>
                <w:color w:val="000000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53EA3319" w14:textId="77777777" w:rsidR="00DD015D" w:rsidRPr="0060540A" w:rsidRDefault="00DD015D" w:rsidP="00C705A7">
            <w:pPr>
              <w:spacing w:line="360" w:lineRule="auto"/>
              <w:jc w:val="center"/>
              <w:rPr>
                <w:rFonts w:ascii="黑体" w:eastAsia="黑体" w:hAnsi="黑体" w:cs="Arial"/>
                <w:color w:val="000000"/>
                <w:sz w:val="20"/>
                <w:szCs w:val="20"/>
                <w:lang w:eastAsia="zh-CN" w:bidi="ar-SA"/>
              </w:rPr>
            </w:pPr>
            <w:r w:rsidRPr="0060540A">
              <w:rPr>
                <w:rFonts w:ascii="黑体" w:eastAsia="黑体" w:hAnsi="黑体" w:cs="Arial"/>
                <w:color w:val="000000"/>
                <w:sz w:val="20"/>
                <w:szCs w:val="20"/>
                <w:lang w:eastAsia="zh-CN" w:bidi="ar-SA"/>
              </w:rPr>
              <w:t>1</w:t>
            </w:r>
          </w:p>
        </w:tc>
        <w:tc>
          <w:tcPr>
            <w:tcW w:w="0" w:type="auto"/>
            <w:vAlign w:val="center"/>
          </w:tcPr>
          <w:p w14:paraId="5AB72B9C" w14:textId="77777777" w:rsidR="00DD015D" w:rsidRPr="0060540A" w:rsidRDefault="00693C26" w:rsidP="007B4B44">
            <w:pPr>
              <w:spacing w:line="360" w:lineRule="auto"/>
              <w:jc w:val="center"/>
              <w:rPr>
                <w:rFonts w:ascii="黑体" w:eastAsia="黑体" w:hAnsi="黑体" w:cs="Arial"/>
                <w:color w:val="000000"/>
                <w:sz w:val="20"/>
                <w:szCs w:val="20"/>
                <w:lang w:eastAsia="zh-CN" w:bidi="ar-SA"/>
              </w:rPr>
            </w:pPr>
            <w:r>
              <w:rPr>
                <w:rFonts w:ascii="黑体" w:eastAsia="黑体" w:hAnsi="黑体" w:cs="Arial" w:hint="eastAsia"/>
                <w:color w:val="000000"/>
                <w:sz w:val="20"/>
                <w:szCs w:val="20"/>
                <w:lang w:eastAsia="zh-CN" w:bidi="ar-SA"/>
              </w:rPr>
              <w:t>1</w:t>
            </w:r>
            <w:r w:rsidR="002D1896">
              <w:rPr>
                <w:rFonts w:ascii="黑体" w:eastAsia="黑体" w:hAnsi="黑体" w:cs="Arial" w:hint="eastAsia"/>
                <w:color w:val="000000"/>
                <w:sz w:val="20"/>
                <w:szCs w:val="20"/>
                <w:lang w:eastAsia="zh-CN" w:bidi="ar-SA"/>
              </w:rPr>
              <w:t>小时</w:t>
            </w:r>
          </w:p>
        </w:tc>
        <w:tc>
          <w:tcPr>
            <w:tcW w:w="0" w:type="auto"/>
            <w:vAlign w:val="center"/>
          </w:tcPr>
          <w:p w14:paraId="4010DE3B" w14:textId="77777777" w:rsidR="00DD015D" w:rsidRPr="0060540A" w:rsidRDefault="00693C26" w:rsidP="00A33B6B">
            <w:pPr>
              <w:spacing w:line="360" w:lineRule="auto"/>
              <w:jc w:val="center"/>
              <w:rPr>
                <w:rFonts w:ascii="黑体" w:eastAsia="黑体" w:hAnsi="黑体" w:cs="Arial"/>
                <w:color w:val="000000"/>
                <w:sz w:val="20"/>
                <w:szCs w:val="20"/>
                <w:lang w:eastAsia="zh-CN" w:bidi="ar-SA"/>
              </w:rPr>
            </w:pPr>
            <w:r>
              <w:rPr>
                <w:rFonts w:ascii="黑体" w:eastAsia="黑体" w:hAnsi="黑体" w:cs="Arial" w:hint="eastAsia"/>
                <w:color w:val="000000"/>
                <w:sz w:val="20"/>
                <w:szCs w:val="20"/>
                <w:lang w:eastAsia="zh-CN" w:bidi="ar-SA"/>
              </w:rPr>
              <w:t>1</w:t>
            </w:r>
            <w:r w:rsidR="002D1896">
              <w:rPr>
                <w:rFonts w:ascii="黑体" w:eastAsia="黑体" w:hAnsi="黑体" w:cs="Arial" w:hint="eastAsia"/>
                <w:color w:val="000000"/>
                <w:sz w:val="20"/>
                <w:szCs w:val="20"/>
                <w:lang w:eastAsia="zh-CN" w:bidi="ar-SA"/>
              </w:rPr>
              <w:t>小时</w:t>
            </w:r>
          </w:p>
        </w:tc>
        <w:tc>
          <w:tcPr>
            <w:tcW w:w="0" w:type="auto"/>
            <w:vAlign w:val="center"/>
          </w:tcPr>
          <w:p w14:paraId="622A601D" w14:textId="77777777" w:rsidR="00DD015D" w:rsidRPr="0060540A" w:rsidRDefault="00693C26" w:rsidP="00A33B6B">
            <w:pPr>
              <w:spacing w:line="360" w:lineRule="auto"/>
              <w:jc w:val="center"/>
              <w:rPr>
                <w:rFonts w:ascii="黑体" w:eastAsia="黑体" w:hAnsi="黑体" w:cs="Arial"/>
                <w:color w:val="000000"/>
                <w:sz w:val="20"/>
                <w:szCs w:val="20"/>
                <w:lang w:eastAsia="zh-CN" w:bidi="ar-SA"/>
              </w:rPr>
            </w:pPr>
            <w:r>
              <w:rPr>
                <w:rFonts w:ascii="黑体" w:eastAsia="黑体" w:hAnsi="黑体" w:cs="Arial" w:hint="eastAsia"/>
                <w:color w:val="000000"/>
                <w:sz w:val="20"/>
                <w:szCs w:val="20"/>
                <w:lang w:eastAsia="zh-CN" w:bidi="ar-SA"/>
              </w:rPr>
              <w:t>1</w:t>
            </w:r>
            <w:r w:rsidR="002D1896">
              <w:rPr>
                <w:rFonts w:ascii="黑体" w:eastAsia="黑体" w:hAnsi="黑体" w:cs="Arial" w:hint="eastAsia"/>
                <w:color w:val="000000"/>
                <w:sz w:val="20"/>
                <w:szCs w:val="20"/>
                <w:lang w:eastAsia="zh-CN" w:bidi="ar-SA"/>
              </w:rPr>
              <w:t>小时</w:t>
            </w:r>
          </w:p>
        </w:tc>
      </w:tr>
    </w:tbl>
    <w:p w14:paraId="7B308FEE" w14:textId="77777777" w:rsidR="0086399B" w:rsidRPr="0060540A" w:rsidRDefault="0086399B" w:rsidP="00C67EC7">
      <w:pPr>
        <w:pStyle w:val="Text"/>
        <w:ind w:left="360"/>
        <w:rPr>
          <w:rFonts w:ascii="黑体" w:eastAsia="黑体" w:hAnsi="黑体"/>
          <w:sz w:val="20"/>
          <w:szCs w:val="24"/>
          <w:lang w:eastAsia="zh-CN"/>
        </w:rPr>
      </w:pPr>
      <w:bookmarkStart w:id="5" w:name="_Toc424132253"/>
      <w:bookmarkStart w:id="6" w:name="OLE_LINK30"/>
      <w:bookmarkStart w:id="7" w:name="OLE_LINK31"/>
    </w:p>
    <w:p w14:paraId="110E97E6" w14:textId="77777777" w:rsidR="0090153F" w:rsidRPr="0060540A" w:rsidRDefault="00700701">
      <w:pPr>
        <w:rPr>
          <w:rFonts w:ascii="黑体" w:eastAsia="黑体" w:hAnsi="黑体"/>
          <w:sz w:val="20"/>
          <w:lang w:eastAsia="zh-CN" w:bidi="ar-SA"/>
        </w:rPr>
      </w:pPr>
      <w:r w:rsidRPr="0060540A">
        <w:rPr>
          <w:rFonts w:ascii="黑体" w:eastAsia="黑体" w:hAnsi="黑体"/>
          <w:sz w:val="20"/>
          <w:lang w:eastAsia="zh-CN" w:bidi="ar-SA"/>
        </w:rPr>
        <w:br w:type="page"/>
      </w:r>
    </w:p>
    <w:p w14:paraId="77E5FE89" w14:textId="77777777" w:rsidR="009D4864" w:rsidRPr="00892C0A" w:rsidRDefault="00E17BD3" w:rsidP="00F034DC">
      <w:pPr>
        <w:pStyle w:val="1"/>
        <w:numPr>
          <w:ilvl w:val="0"/>
          <w:numId w:val="0"/>
        </w:numPr>
        <w:spacing w:line="360" w:lineRule="auto"/>
        <w:ind w:left="360" w:hanging="360"/>
        <w:rPr>
          <w:rFonts w:ascii="黑体" w:eastAsia="黑体" w:hAnsi="黑体"/>
          <w:b w:val="0"/>
          <w:lang w:eastAsia="zh-CN"/>
        </w:rPr>
      </w:pPr>
      <w:r w:rsidRPr="0060540A">
        <w:rPr>
          <w:rFonts w:ascii="黑体" w:eastAsia="黑体" w:hAnsi="黑体" w:hint="eastAsia"/>
          <w:bCs w:val="0"/>
          <w:caps w:val="0"/>
          <w:lang w:eastAsia="zh-CN"/>
        </w:rPr>
        <w:lastRenderedPageBreak/>
        <w:t>第一章</w:t>
      </w:r>
      <w:bookmarkEnd w:id="5"/>
      <w:r w:rsidR="00414138" w:rsidRPr="0060540A">
        <w:rPr>
          <w:rFonts w:ascii="黑体" w:eastAsia="黑体" w:hAnsi="黑体" w:hint="eastAsia"/>
          <w:bCs w:val="0"/>
          <w:caps w:val="0"/>
          <w:lang w:eastAsia="zh-CN"/>
        </w:rPr>
        <w:t xml:space="preserve"> </w:t>
      </w:r>
      <w:r w:rsidR="00693C26">
        <w:rPr>
          <w:rFonts w:ascii="黑体" w:eastAsia="黑体" w:hAnsi="黑体" w:hint="eastAsia"/>
          <w:bCs w:val="0"/>
          <w:caps w:val="0"/>
          <w:lang w:eastAsia="zh-CN"/>
        </w:rPr>
        <w:t>NTP授时配置</w:t>
      </w:r>
    </w:p>
    <w:p w14:paraId="4D62BF83" w14:textId="77777777" w:rsidR="00EB3830" w:rsidRPr="00E904A8" w:rsidRDefault="00693C26" w:rsidP="00F034DC">
      <w:pPr>
        <w:spacing w:line="360" w:lineRule="auto"/>
        <w:ind w:firstLine="420"/>
        <w:rPr>
          <w:rFonts w:ascii="黑体" w:eastAsia="黑体" w:hAnsi="黑体"/>
          <w:lang w:eastAsia="zh-CN"/>
        </w:rPr>
      </w:pPr>
      <w:bookmarkStart w:id="8" w:name="OLE_LINK48"/>
      <w:bookmarkStart w:id="9" w:name="OLE_LINK49"/>
      <w:bookmarkEnd w:id="6"/>
      <w:bookmarkEnd w:id="7"/>
      <w:r w:rsidRPr="00693C26">
        <w:rPr>
          <w:rFonts w:ascii="黑体" w:eastAsia="黑体" w:hAnsi="黑体" w:hint="eastAsia"/>
          <w:b/>
          <w:bCs/>
          <w:color w:val="00B0F0"/>
          <w:u w:val="single"/>
          <w:lang w:eastAsia="zh-CN"/>
        </w:rPr>
        <w:t>注</w:t>
      </w:r>
      <w:r>
        <w:rPr>
          <w:rFonts w:ascii="黑体" w:eastAsia="黑体" w:hAnsi="黑体" w:hint="eastAsia"/>
          <w:lang w:eastAsia="zh-CN"/>
        </w:rPr>
        <w:t>：NTP服务端地址，举例为：</w:t>
      </w:r>
      <w:r w:rsidR="008D2418">
        <w:rPr>
          <w:rFonts w:ascii="黑体" w:eastAsia="黑体" w:hAnsi="黑体"/>
          <w:lang w:eastAsia="zh-CN"/>
        </w:rPr>
        <w:t>119.28.183.184</w:t>
      </w:r>
    </w:p>
    <w:p w14:paraId="16717A0B" w14:textId="46C9B7EA" w:rsidR="00143ACA" w:rsidRDefault="00143ACA" w:rsidP="00F034DC">
      <w:pPr>
        <w:widowControl w:val="0"/>
        <w:numPr>
          <w:ilvl w:val="0"/>
          <w:numId w:val="50"/>
        </w:numPr>
        <w:spacing w:line="360" w:lineRule="auto"/>
        <w:jc w:val="both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配置</w:t>
      </w:r>
      <w:r w:rsidR="005667E9">
        <w:rPr>
          <w:rFonts w:ascii="黑体" w:eastAsia="黑体" w:hAnsi="黑体" w:hint="eastAsia"/>
          <w:lang w:eastAsia="zh-CN"/>
        </w:rPr>
        <w:t>定时每</w:t>
      </w:r>
      <w:r w:rsidR="005B5518">
        <w:rPr>
          <w:rFonts w:ascii="黑体" w:eastAsia="黑体" w:hAnsi="黑体" w:hint="eastAsia"/>
          <w:lang w:eastAsia="zh-CN"/>
        </w:rPr>
        <w:t>天4：30</w:t>
      </w:r>
      <w:r w:rsidR="005667E9">
        <w:rPr>
          <w:rFonts w:ascii="黑体" w:eastAsia="黑体" w:hAnsi="黑体" w:hint="eastAsia"/>
          <w:lang w:eastAsia="zh-CN"/>
        </w:rPr>
        <w:t>进行时间同步</w:t>
      </w:r>
    </w:p>
    <w:p w14:paraId="1A63B883" w14:textId="77777777" w:rsidR="005667E9" w:rsidRDefault="006C0661" w:rsidP="00F034DC">
      <w:pPr>
        <w:widowControl w:val="0"/>
        <w:spacing w:line="360" w:lineRule="auto"/>
        <w:ind w:left="765"/>
        <w:jc w:val="both"/>
        <w:rPr>
          <w:rFonts w:ascii="黑体" w:eastAsia="黑体" w:hAnsi="黑体"/>
          <w:i/>
          <w:iCs/>
        </w:rPr>
      </w:pPr>
      <w:r w:rsidRPr="006C0661">
        <w:rPr>
          <w:rFonts w:ascii="黑体" w:eastAsia="黑体" w:hAnsi="黑体"/>
        </w:rPr>
        <w:t>[</w:t>
      </w:r>
      <w:proofErr w:type="spellStart"/>
      <w:r w:rsidRPr="006C0661">
        <w:rPr>
          <w:rFonts w:ascii="黑体" w:eastAsia="黑体" w:hAnsi="黑体"/>
        </w:rPr>
        <w:t>root@OPSVR</w:t>
      </w:r>
      <w:proofErr w:type="spellEnd"/>
      <w:r w:rsidRPr="006C0661">
        <w:rPr>
          <w:rFonts w:ascii="黑体" w:eastAsia="黑体" w:hAnsi="黑体"/>
        </w:rPr>
        <w:t xml:space="preserve"> ~]# </w:t>
      </w:r>
      <w:r w:rsidRPr="006C0661">
        <w:rPr>
          <w:rFonts w:ascii="黑体" w:eastAsia="黑体" w:hAnsi="黑体"/>
          <w:i/>
          <w:iCs/>
        </w:rPr>
        <w:t>crontab -e</w:t>
      </w:r>
    </w:p>
    <w:p w14:paraId="7EAA3C1F" w14:textId="6DB16793" w:rsidR="006C0661" w:rsidRDefault="005B5518" w:rsidP="00F034DC">
      <w:pPr>
        <w:widowControl w:val="0"/>
        <w:spacing w:line="360" w:lineRule="auto"/>
        <w:ind w:left="765"/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  <w:lang w:eastAsia="zh-CN"/>
        </w:rPr>
        <w:t>30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  <w:lang w:eastAsia="zh-CN"/>
        </w:rPr>
        <w:t>4</w:t>
      </w:r>
      <w:r w:rsidR="006C0661" w:rsidRPr="006C0661">
        <w:rPr>
          <w:rFonts w:ascii="黑体" w:eastAsia="黑体" w:hAnsi="黑体"/>
        </w:rPr>
        <w:t xml:space="preserve"> * * * * /</w:t>
      </w:r>
      <w:proofErr w:type="spellStart"/>
      <w:r w:rsidR="006C0661" w:rsidRPr="006C0661">
        <w:rPr>
          <w:rFonts w:ascii="黑体" w:eastAsia="黑体" w:hAnsi="黑体"/>
        </w:rPr>
        <w:t>usr</w:t>
      </w:r>
      <w:proofErr w:type="spellEnd"/>
      <w:r w:rsidR="006C0661" w:rsidRPr="006C0661">
        <w:rPr>
          <w:rFonts w:ascii="黑体" w:eastAsia="黑体" w:hAnsi="黑体"/>
        </w:rPr>
        <w:t>/</w:t>
      </w:r>
      <w:proofErr w:type="spellStart"/>
      <w:r w:rsidR="006C0661" w:rsidRPr="006C0661">
        <w:rPr>
          <w:rFonts w:ascii="黑体" w:eastAsia="黑体" w:hAnsi="黑体"/>
        </w:rPr>
        <w:t>sbin</w:t>
      </w:r>
      <w:proofErr w:type="spellEnd"/>
      <w:r w:rsidR="006C0661" w:rsidRPr="006C0661">
        <w:rPr>
          <w:rFonts w:ascii="黑体" w:eastAsia="黑体" w:hAnsi="黑体"/>
        </w:rPr>
        <w:t>/</w:t>
      </w:r>
      <w:proofErr w:type="spellStart"/>
      <w:r w:rsidR="006C0661" w:rsidRPr="006C0661">
        <w:rPr>
          <w:rFonts w:ascii="黑体" w:eastAsia="黑体" w:hAnsi="黑体"/>
        </w:rPr>
        <w:t>ntpdate</w:t>
      </w:r>
      <w:proofErr w:type="spellEnd"/>
      <w:r w:rsidR="006C0661" w:rsidRPr="006C0661">
        <w:rPr>
          <w:rFonts w:ascii="黑体" w:eastAsia="黑体" w:hAnsi="黑体"/>
        </w:rPr>
        <w:t xml:space="preserve"> </w:t>
      </w:r>
      <w:r w:rsidR="008D2418">
        <w:rPr>
          <w:rFonts w:ascii="黑体" w:eastAsia="黑体" w:hAnsi="黑体"/>
        </w:rPr>
        <w:t>119.28.183.184</w:t>
      </w:r>
    </w:p>
    <w:p w14:paraId="63D17CDA" w14:textId="34BFE296" w:rsidR="006C0661" w:rsidRPr="006C0661" w:rsidRDefault="005B5518" w:rsidP="00F034DC">
      <w:pPr>
        <w:widowControl w:val="0"/>
        <w:spacing w:line="360" w:lineRule="auto"/>
        <w:ind w:left="765"/>
        <w:jc w:val="both"/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406462A5" wp14:editId="662918B9">
            <wp:extent cx="3800475" cy="419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A051" w14:textId="77777777" w:rsidR="00EB3830" w:rsidRDefault="00CC6072" w:rsidP="00F034DC">
      <w:pPr>
        <w:widowControl w:val="0"/>
        <w:numPr>
          <w:ilvl w:val="0"/>
          <w:numId w:val="50"/>
        </w:numPr>
        <w:spacing w:line="360" w:lineRule="auto"/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  <w:lang w:eastAsia="zh-CN"/>
        </w:rPr>
        <w:t>授时同步验证：</w:t>
      </w:r>
    </w:p>
    <w:p w14:paraId="4AA63D8F" w14:textId="1874D059" w:rsidR="00CC6072" w:rsidRDefault="00CC6072" w:rsidP="00CC6072">
      <w:pPr>
        <w:widowControl w:val="0"/>
        <w:spacing w:line="360" w:lineRule="auto"/>
        <w:ind w:left="765"/>
        <w:jc w:val="both"/>
        <w:rPr>
          <w:rFonts w:ascii="黑体" w:eastAsia="黑体" w:hAnsi="黑体"/>
        </w:rPr>
      </w:pPr>
      <w:r w:rsidRPr="00CC6072">
        <w:rPr>
          <w:rFonts w:ascii="黑体" w:eastAsia="黑体" w:hAnsi="黑体"/>
        </w:rPr>
        <w:t>[</w:t>
      </w:r>
      <w:proofErr w:type="spellStart"/>
      <w:r w:rsidRPr="00CC6072">
        <w:rPr>
          <w:rFonts w:ascii="黑体" w:eastAsia="黑体" w:hAnsi="黑体"/>
        </w:rPr>
        <w:t>root@OPSVR</w:t>
      </w:r>
      <w:proofErr w:type="spellEnd"/>
      <w:r w:rsidRPr="00CC6072">
        <w:rPr>
          <w:rFonts w:ascii="黑体" w:eastAsia="黑体" w:hAnsi="黑体"/>
        </w:rPr>
        <w:t xml:space="preserve"> ~]# /</w:t>
      </w:r>
      <w:proofErr w:type="spellStart"/>
      <w:r w:rsidRPr="00CC6072">
        <w:rPr>
          <w:rFonts w:ascii="黑体" w:eastAsia="黑体" w:hAnsi="黑体"/>
        </w:rPr>
        <w:t>usr</w:t>
      </w:r>
      <w:proofErr w:type="spellEnd"/>
      <w:r w:rsidRPr="00CC6072">
        <w:rPr>
          <w:rFonts w:ascii="黑体" w:eastAsia="黑体" w:hAnsi="黑体"/>
        </w:rPr>
        <w:t>/</w:t>
      </w:r>
      <w:proofErr w:type="spellStart"/>
      <w:r w:rsidRPr="00CC6072">
        <w:rPr>
          <w:rFonts w:ascii="黑体" w:eastAsia="黑体" w:hAnsi="黑体"/>
        </w:rPr>
        <w:t>sbin</w:t>
      </w:r>
      <w:proofErr w:type="spellEnd"/>
      <w:r w:rsidRPr="00CC6072">
        <w:rPr>
          <w:rFonts w:ascii="黑体" w:eastAsia="黑体" w:hAnsi="黑体"/>
        </w:rPr>
        <w:t>/</w:t>
      </w:r>
      <w:proofErr w:type="spellStart"/>
      <w:r w:rsidRPr="00CC6072">
        <w:rPr>
          <w:rFonts w:ascii="黑体" w:eastAsia="黑体" w:hAnsi="黑体"/>
        </w:rPr>
        <w:t>ntpdate</w:t>
      </w:r>
      <w:proofErr w:type="spellEnd"/>
      <w:r w:rsidRPr="00CC6072">
        <w:rPr>
          <w:rFonts w:ascii="黑体" w:eastAsia="黑体" w:hAnsi="黑体"/>
        </w:rPr>
        <w:t xml:space="preserve"> 119.28.183.184</w:t>
      </w:r>
    </w:p>
    <w:p w14:paraId="669473C9" w14:textId="2AD076FB" w:rsidR="0090153F" w:rsidRDefault="005B5518" w:rsidP="00CC6072">
      <w:pPr>
        <w:widowControl w:val="0"/>
        <w:spacing w:line="360" w:lineRule="auto"/>
        <w:ind w:left="765"/>
        <w:jc w:val="both"/>
        <w:rPr>
          <w:rFonts w:ascii="黑体" w:eastAsia="黑体" w:hAnsi="黑体"/>
          <w:lang w:eastAsia="zh-CN"/>
        </w:rPr>
      </w:pPr>
      <w:r>
        <w:rPr>
          <w:noProof/>
        </w:rPr>
        <w:drawing>
          <wp:inline distT="0" distB="0" distL="0" distR="0" wp14:anchorId="1A714F08" wp14:editId="539B29A0">
            <wp:extent cx="5943600" cy="2908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C1E1" w14:textId="77777777" w:rsidR="00CC6072" w:rsidRDefault="00CC6072" w:rsidP="00CC6072">
      <w:pPr>
        <w:widowControl w:val="0"/>
        <w:spacing w:line="360" w:lineRule="auto"/>
        <w:ind w:left="765"/>
        <w:jc w:val="both"/>
        <w:rPr>
          <w:rFonts w:ascii="黑体" w:eastAsia="黑体" w:hAnsi="黑体"/>
          <w:lang w:eastAsia="zh-CN"/>
        </w:rPr>
      </w:pPr>
    </w:p>
    <w:p w14:paraId="4B5CC91A" w14:textId="77777777" w:rsidR="005E67E8" w:rsidRDefault="005E67E8" w:rsidP="00CC6072">
      <w:pPr>
        <w:widowControl w:val="0"/>
        <w:spacing w:line="360" w:lineRule="auto"/>
        <w:ind w:left="765"/>
        <w:jc w:val="both"/>
        <w:rPr>
          <w:rFonts w:ascii="黑体" w:eastAsia="黑体" w:hAnsi="黑体"/>
          <w:lang w:eastAsia="zh-CN"/>
        </w:rPr>
      </w:pPr>
    </w:p>
    <w:p w14:paraId="10475060" w14:textId="77777777" w:rsidR="005E67E8" w:rsidRDefault="005E67E8" w:rsidP="00CC6072">
      <w:pPr>
        <w:widowControl w:val="0"/>
        <w:spacing w:line="360" w:lineRule="auto"/>
        <w:ind w:left="765"/>
        <w:jc w:val="both"/>
        <w:rPr>
          <w:rFonts w:ascii="黑体" w:eastAsia="黑体" w:hAnsi="黑体"/>
          <w:lang w:eastAsia="zh-CN"/>
        </w:rPr>
      </w:pPr>
      <w:bookmarkStart w:id="10" w:name="_GoBack"/>
      <w:bookmarkEnd w:id="10"/>
    </w:p>
    <w:p w14:paraId="1AE32C46" w14:textId="77777777" w:rsidR="005E67E8" w:rsidRDefault="005E67E8" w:rsidP="00CC6072">
      <w:pPr>
        <w:widowControl w:val="0"/>
        <w:spacing w:line="360" w:lineRule="auto"/>
        <w:ind w:left="765"/>
        <w:jc w:val="both"/>
        <w:rPr>
          <w:rFonts w:ascii="黑体" w:eastAsia="黑体" w:hAnsi="黑体"/>
          <w:lang w:eastAsia="zh-CN"/>
        </w:rPr>
      </w:pPr>
    </w:p>
    <w:p w14:paraId="18263227" w14:textId="77777777" w:rsidR="005E67E8" w:rsidRDefault="005E67E8" w:rsidP="00CC6072">
      <w:pPr>
        <w:widowControl w:val="0"/>
        <w:spacing w:line="360" w:lineRule="auto"/>
        <w:ind w:left="765"/>
        <w:jc w:val="both"/>
        <w:rPr>
          <w:rFonts w:ascii="黑体" w:eastAsia="黑体" w:hAnsi="黑体"/>
          <w:lang w:eastAsia="zh-CN"/>
        </w:rPr>
      </w:pPr>
    </w:p>
    <w:p w14:paraId="0C5EC8E7" w14:textId="77777777" w:rsidR="005E67E8" w:rsidRDefault="005E67E8" w:rsidP="00CC6072">
      <w:pPr>
        <w:widowControl w:val="0"/>
        <w:spacing w:line="360" w:lineRule="auto"/>
        <w:ind w:left="765"/>
        <w:jc w:val="both"/>
        <w:rPr>
          <w:rFonts w:ascii="黑体" w:eastAsia="黑体" w:hAnsi="黑体"/>
          <w:lang w:eastAsia="zh-CN"/>
        </w:rPr>
      </w:pPr>
    </w:p>
    <w:p w14:paraId="2B4E0B61" w14:textId="77777777" w:rsidR="005E67E8" w:rsidRDefault="005E67E8" w:rsidP="00CC6072">
      <w:pPr>
        <w:widowControl w:val="0"/>
        <w:spacing w:line="360" w:lineRule="auto"/>
        <w:ind w:left="765"/>
        <w:jc w:val="both"/>
        <w:rPr>
          <w:rFonts w:ascii="黑体" w:eastAsia="黑体" w:hAnsi="黑体"/>
          <w:lang w:eastAsia="zh-CN"/>
        </w:rPr>
      </w:pPr>
    </w:p>
    <w:p w14:paraId="6C174A53" w14:textId="77777777" w:rsidR="005E67E8" w:rsidRDefault="005E67E8" w:rsidP="00CC6072">
      <w:pPr>
        <w:widowControl w:val="0"/>
        <w:spacing w:line="360" w:lineRule="auto"/>
        <w:ind w:left="765"/>
        <w:jc w:val="both"/>
        <w:rPr>
          <w:rFonts w:ascii="黑体" w:eastAsia="黑体" w:hAnsi="黑体"/>
          <w:lang w:eastAsia="zh-CN"/>
        </w:rPr>
      </w:pPr>
    </w:p>
    <w:p w14:paraId="548B33EF" w14:textId="77777777" w:rsidR="005E67E8" w:rsidRPr="0060540A" w:rsidRDefault="005E67E8" w:rsidP="005E67E8">
      <w:pPr>
        <w:pStyle w:val="Sidehead"/>
        <w:jc w:val="center"/>
        <w:rPr>
          <w:rFonts w:ascii="黑体" w:eastAsia="黑体" w:hAnsi="黑体" w:cs="Arial"/>
          <w:i w:val="0"/>
          <w:lang w:val="en-GB"/>
        </w:rPr>
      </w:pPr>
      <w:r w:rsidRPr="0060540A">
        <w:rPr>
          <w:rFonts w:ascii="黑体" w:eastAsia="黑体" w:hAnsi="黑体" w:cs="Arial" w:hint="eastAsia"/>
          <w:i w:val="0"/>
          <w:caps w:val="0"/>
          <w:lang w:val="en-GB"/>
        </w:rPr>
        <w:t>版本信息</w:t>
      </w:r>
    </w:p>
    <w:p w14:paraId="7B54334F" w14:textId="77777777" w:rsidR="005E67E8" w:rsidRPr="0060540A" w:rsidRDefault="005E67E8" w:rsidP="005E67E8">
      <w:pPr>
        <w:spacing w:line="227" w:lineRule="exact"/>
        <w:rPr>
          <w:rFonts w:ascii="黑体" w:eastAsia="黑体" w:hAnsi="黑体"/>
          <w:lang w:val="en-GB" w:eastAsia="zh-CN"/>
        </w:rPr>
      </w:pPr>
    </w:p>
    <w:tbl>
      <w:tblPr>
        <w:tblW w:w="10086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851"/>
        <w:gridCol w:w="2097"/>
        <w:gridCol w:w="7138"/>
      </w:tblGrid>
      <w:tr w:rsidR="005E67E8" w:rsidRPr="0060540A" w14:paraId="3C1EC29B" w14:textId="77777777" w:rsidTr="007B49BC"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68415595" w14:textId="77777777" w:rsidR="005E67E8" w:rsidRPr="0060540A" w:rsidRDefault="005E67E8" w:rsidP="007B49BC">
            <w:pPr>
              <w:pStyle w:val="2x3c1"/>
              <w:widowControl/>
              <w:spacing w:before="85" w:after="85"/>
              <w:rPr>
                <w:rFonts w:ascii="黑体" w:eastAsia="黑体" w:hAnsi="黑体"/>
                <w:lang w:val="en-GB"/>
              </w:rPr>
            </w:pPr>
            <w:r w:rsidRPr="0060540A">
              <w:rPr>
                <w:rFonts w:ascii="黑体" w:eastAsia="黑体" w:hAnsi="黑体" w:hint="eastAsia"/>
                <w:lang w:val="en-GB"/>
              </w:rPr>
              <w:t>版本号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2D7D26F2" w14:textId="77777777" w:rsidR="005E67E8" w:rsidRPr="0060540A" w:rsidRDefault="005E67E8" w:rsidP="007B49BC">
            <w:pPr>
              <w:pStyle w:val="2x3c1"/>
              <w:widowControl/>
              <w:spacing w:before="85" w:after="85"/>
              <w:rPr>
                <w:rFonts w:ascii="黑体" w:eastAsia="黑体" w:hAnsi="黑体"/>
                <w:lang w:val="en-GB"/>
              </w:rPr>
            </w:pPr>
            <w:r w:rsidRPr="0060540A">
              <w:rPr>
                <w:rFonts w:ascii="黑体" w:eastAsia="黑体" w:hAnsi="黑体" w:hint="eastAsia"/>
                <w:lang w:val="en-GB"/>
              </w:rPr>
              <w:t>日期</w:t>
            </w:r>
          </w:p>
        </w:tc>
        <w:tc>
          <w:tcPr>
            <w:tcW w:w="71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354BE862" w14:textId="77777777" w:rsidR="005E67E8" w:rsidRPr="0060540A" w:rsidRDefault="005E67E8" w:rsidP="007B49BC">
            <w:pPr>
              <w:pStyle w:val="2x3c1g"/>
              <w:widowControl/>
              <w:spacing w:before="85" w:after="85"/>
              <w:rPr>
                <w:rFonts w:ascii="黑体" w:eastAsia="黑体" w:hAnsi="黑体"/>
                <w:lang w:val="en-GB"/>
              </w:rPr>
            </w:pPr>
            <w:r w:rsidRPr="0060540A">
              <w:rPr>
                <w:rFonts w:ascii="黑体" w:eastAsia="黑体" w:hAnsi="黑体" w:hint="eastAsia"/>
                <w:lang w:val="en-GB"/>
              </w:rPr>
              <w:t>升级原因</w:t>
            </w:r>
          </w:p>
        </w:tc>
      </w:tr>
      <w:tr w:rsidR="005E67E8" w:rsidRPr="0060540A" w14:paraId="79FB46F7" w14:textId="77777777" w:rsidTr="007B49BC"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031C8755" w14:textId="77777777" w:rsidR="005E67E8" w:rsidRPr="0060540A" w:rsidRDefault="005E67E8" w:rsidP="007B49BC">
            <w:pPr>
              <w:pStyle w:val="2x3c2"/>
              <w:widowControl/>
              <w:spacing w:before="85" w:after="85" w:line="222" w:lineRule="atLeast"/>
              <w:jc w:val="center"/>
              <w:rPr>
                <w:rFonts w:ascii="黑体" w:eastAsia="黑体" w:hAnsi="黑体" w:cs="Helvetica"/>
                <w:b w:val="0"/>
                <w:sz w:val="20"/>
                <w:lang w:val="en-GB"/>
              </w:rPr>
            </w:pPr>
            <w:r w:rsidRPr="0060540A">
              <w:rPr>
                <w:rFonts w:ascii="黑体" w:eastAsia="黑体" w:hAnsi="黑体" w:cs="Helvetica"/>
                <w:b w:val="0"/>
                <w:sz w:val="20"/>
                <w:lang w:val="en-GB"/>
              </w:rPr>
              <w:t>1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7880853E" w14:textId="77777777" w:rsidR="005E67E8" w:rsidRPr="0060540A" w:rsidRDefault="005E67E8" w:rsidP="007B49BC">
            <w:pPr>
              <w:pStyle w:val="2x3c2"/>
              <w:widowControl/>
              <w:spacing w:before="85" w:after="85" w:line="222" w:lineRule="atLeast"/>
              <w:jc w:val="center"/>
              <w:rPr>
                <w:rFonts w:ascii="黑体" w:eastAsia="黑体" w:hAnsi="黑体" w:cs="Helvetica"/>
                <w:b w:val="0"/>
                <w:sz w:val="20"/>
                <w:lang w:val="en-GB"/>
              </w:rPr>
            </w:pPr>
            <w:r w:rsidRPr="0060540A">
              <w:rPr>
                <w:rFonts w:ascii="黑体" w:eastAsia="黑体" w:hAnsi="黑体" w:cs="Helvetica" w:hint="eastAsia"/>
                <w:b w:val="0"/>
                <w:sz w:val="20"/>
                <w:lang w:val="en-GB"/>
              </w:rPr>
              <w:t>201</w:t>
            </w:r>
            <w:r>
              <w:rPr>
                <w:rFonts w:ascii="黑体" w:eastAsia="黑体" w:hAnsi="黑体" w:cs="Helvetica" w:hint="eastAsia"/>
                <w:b w:val="0"/>
                <w:sz w:val="20"/>
                <w:lang w:val="en-GB"/>
              </w:rPr>
              <w:t>9-11</w:t>
            </w:r>
            <w:r>
              <w:rPr>
                <w:rFonts w:ascii="黑体" w:eastAsia="黑体" w:hAnsi="黑体" w:cs="Helvetica"/>
                <w:b w:val="0"/>
                <w:sz w:val="20"/>
                <w:lang w:val="en-GB"/>
              </w:rPr>
              <w:t>-</w:t>
            </w:r>
            <w:r>
              <w:rPr>
                <w:rFonts w:ascii="黑体" w:eastAsia="黑体" w:hAnsi="黑体" w:cs="Helvetica" w:hint="eastAsia"/>
                <w:b w:val="0"/>
                <w:sz w:val="20"/>
                <w:lang w:val="en-GB"/>
              </w:rPr>
              <w:t>05</w:t>
            </w:r>
          </w:p>
        </w:tc>
        <w:tc>
          <w:tcPr>
            <w:tcW w:w="71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758492A9" w14:textId="77777777" w:rsidR="005E67E8" w:rsidRPr="0060540A" w:rsidRDefault="005E67E8" w:rsidP="007B49BC">
            <w:pPr>
              <w:pStyle w:val="2x3c2"/>
              <w:widowControl/>
              <w:tabs>
                <w:tab w:val="clear" w:pos="0"/>
                <w:tab w:val="clear" w:pos="720"/>
                <w:tab w:val="clear" w:pos="1440"/>
                <w:tab w:val="clear" w:pos="2160"/>
                <w:tab w:val="left" w:pos="170"/>
                <w:tab w:val="left" w:pos="890"/>
                <w:tab w:val="left" w:pos="1610"/>
                <w:tab w:val="left" w:pos="2330"/>
              </w:tabs>
              <w:spacing w:before="85" w:after="85" w:line="222" w:lineRule="atLeast"/>
              <w:ind w:left="170"/>
              <w:rPr>
                <w:rFonts w:ascii="黑体" w:eastAsia="黑体" w:hAnsi="黑体" w:cs="Helvetica"/>
                <w:b w:val="0"/>
                <w:sz w:val="20"/>
                <w:lang w:val="en-GB"/>
              </w:rPr>
            </w:pPr>
            <w:r w:rsidRPr="0060540A">
              <w:rPr>
                <w:rFonts w:ascii="黑体" w:eastAsia="黑体" w:hAnsi="黑体" w:cs="Helvetica" w:hint="eastAsia"/>
                <w:b w:val="0"/>
                <w:sz w:val="20"/>
                <w:lang w:val="en-GB"/>
              </w:rPr>
              <w:t>首次发布</w:t>
            </w:r>
            <w:r w:rsidRPr="0060540A">
              <w:rPr>
                <w:rFonts w:ascii="黑体" w:eastAsia="黑体" w:hAnsi="黑体" w:cs="Helvetica"/>
                <w:b w:val="0"/>
                <w:sz w:val="20"/>
                <w:lang w:val="en-GB"/>
              </w:rPr>
              <w:t>.</w:t>
            </w:r>
          </w:p>
        </w:tc>
      </w:tr>
    </w:tbl>
    <w:p w14:paraId="37DE6F63" w14:textId="77777777" w:rsidR="005E67E8" w:rsidRPr="0060540A" w:rsidRDefault="005E67E8" w:rsidP="005E67E8">
      <w:pPr>
        <w:pStyle w:val="aa"/>
        <w:widowControl w:val="0"/>
        <w:spacing w:before="127" w:line="247" w:lineRule="auto"/>
        <w:ind w:left="0" w:right="259"/>
        <w:jc w:val="both"/>
        <w:rPr>
          <w:rFonts w:ascii="黑体" w:eastAsia="黑体" w:hAnsi="黑体"/>
          <w:spacing w:val="-1"/>
          <w:sz w:val="20"/>
          <w:szCs w:val="20"/>
          <w:lang w:eastAsia="zh-CN" w:bidi="ar-SA"/>
        </w:rPr>
      </w:pPr>
    </w:p>
    <w:bookmarkEnd w:id="8"/>
    <w:bookmarkEnd w:id="9"/>
    <w:p w14:paraId="6B63F3F7" w14:textId="77777777" w:rsidR="00CC6072" w:rsidRPr="00EB3830" w:rsidRDefault="00CC6072" w:rsidP="00CC6072">
      <w:pPr>
        <w:widowControl w:val="0"/>
        <w:spacing w:line="360" w:lineRule="auto"/>
        <w:ind w:left="765"/>
        <w:jc w:val="both"/>
        <w:rPr>
          <w:rFonts w:ascii="黑体" w:eastAsia="黑体" w:hAnsi="黑体"/>
          <w:lang w:eastAsia="zh-CN"/>
        </w:rPr>
      </w:pPr>
    </w:p>
    <w:sectPr w:rsidR="00CC6072" w:rsidRPr="00EB3830" w:rsidSect="0041315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6046B" w14:textId="77777777" w:rsidR="00CE5B0D" w:rsidRDefault="00CE5B0D">
      <w:r>
        <w:separator/>
      </w:r>
    </w:p>
  </w:endnote>
  <w:endnote w:type="continuationSeparator" w:id="0">
    <w:p w14:paraId="2A991FD2" w14:textId="77777777" w:rsidR="00CE5B0D" w:rsidRDefault="00CE5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 Inspira">
    <w:altName w:val="Arial"/>
    <w:charset w:val="00"/>
    <w:family w:val="swiss"/>
    <w:pitch w:val="variable"/>
    <w:sig w:usb0="00000001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 Inspira Pitch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CD49" w14:textId="77777777" w:rsidR="00E34744" w:rsidRPr="00A066BE" w:rsidRDefault="00E34744" w:rsidP="00044E54">
    <w:pPr>
      <w:pStyle w:val="a5"/>
      <w:tabs>
        <w:tab w:val="right" w:pos="9360"/>
      </w:tabs>
      <w:rPr>
        <w:rFonts w:ascii="微软雅黑" w:eastAsia="微软雅黑" w:hAnsi="微软雅黑"/>
        <w:sz w:val="18"/>
        <w:szCs w:val="18"/>
        <w:lang w:eastAsia="zh-CN"/>
      </w:rPr>
    </w:pPr>
    <w:r w:rsidRPr="00A066BE">
      <w:rPr>
        <w:rFonts w:ascii="微软雅黑" w:eastAsia="微软雅黑" w:hAnsi="微软雅黑" w:hint="eastAsia"/>
        <w:sz w:val="18"/>
        <w:szCs w:val="18"/>
        <w:lang w:eastAsia="zh-CN"/>
      </w:rPr>
      <w:t>第</w:t>
    </w:r>
    <w:r w:rsidRPr="00A066BE">
      <w:rPr>
        <w:rFonts w:ascii="微软雅黑" w:eastAsia="微软雅黑" w:hAnsi="微软雅黑"/>
        <w:sz w:val="18"/>
        <w:szCs w:val="18"/>
      </w:rPr>
      <w:fldChar w:fldCharType="begin"/>
    </w:r>
    <w:r w:rsidRPr="00A066BE">
      <w:rPr>
        <w:rFonts w:ascii="微软雅黑" w:eastAsia="微软雅黑" w:hAnsi="微软雅黑"/>
        <w:sz w:val="18"/>
        <w:szCs w:val="18"/>
        <w:lang w:eastAsia="zh-CN"/>
      </w:rPr>
      <w:instrText xml:space="preserve"> PAGE </w:instrText>
    </w:r>
    <w:r w:rsidRPr="00A066BE">
      <w:rPr>
        <w:rFonts w:ascii="微软雅黑" w:eastAsia="微软雅黑" w:hAnsi="微软雅黑"/>
        <w:sz w:val="18"/>
        <w:szCs w:val="18"/>
      </w:rPr>
      <w:fldChar w:fldCharType="separate"/>
    </w:r>
    <w:r w:rsidR="00201C6A">
      <w:rPr>
        <w:rFonts w:ascii="微软雅黑" w:eastAsia="微软雅黑" w:hAnsi="微软雅黑"/>
        <w:noProof/>
        <w:sz w:val="18"/>
        <w:szCs w:val="18"/>
        <w:lang w:eastAsia="zh-CN"/>
      </w:rPr>
      <w:t>8</w:t>
    </w:r>
    <w:r w:rsidRPr="00A066BE">
      <w:rPr>
        <w:rFonts w:ascii="微软雅黑" w:eastAsia="微软雅黑" w:hAnsi="微软雅黑"/>
        <w:sz w:val="18"/>
        <w:szCs w:val="18"/>
      </w:rPr>
      <w:fldChar w:fldCharType="end"/>
    </w:r>
    <w:r w:rsidRPr="00A066BE">
      <w:rPr>
        <w:rFonts w:ascii="微软雅黑" w:eastAsia="微软雅黑" w:hAnsi="微软雅黑" w:hint="eastAsia"/>
        <w:sz w:val="18"/>
        <w:szCs w:val="18"/>
        <w:lang w:eastAsia="zh-CN"/>
      </w:rPr>
      <w:t>页，共</w:t>
    </w:r>
    <w:r w:rsidRPr="00A066BE">
      <w:rPr>
        <w:rFonts w:ascii="微软雅黑" w:eastAsia="微软雅黑" w:hAnsi="微软雅黑"/>
        <w:sz w:val="18"/>
        <w:szCs w:val="18"/>
        <w:lang w:eastAsia="zh-CN"/>
      </w:rPr>
      <w:t xml:space="preserve"> </w:t>
    </w:r>
    <w:r w:rsidRPr="00A066BE">
      <w:rPr>
        <w:rFonts w:ascii="微软雅黑" w:eastAsia="微软雅黑" w:hAnsi="微软雅黑"/>
        <w:sz w:val="18"/>
        <w:szCs w:val="18"/>
      </w:rPr>
      <w:fldChar w:fldCharType="begin"/>
    </w:r>
    <w:r w:rsidRPr="00A066BE">
      <w:rPr>
        <w:rFonts w:ascii="微软雅黑" w:eastAsia="微软雅黑" w:hAnsi="微软雅黑"/>
        <w:sz w:val="18"/>
        <w:szCs w:val="18"/>
        <w:lang w:eastAsia="zh-CN"/>
      </w:rPr>
      <w:instrText xml:space="preserve"> NUMPAGES </w:instrText>
    </w:r>
    <w:r w:rsidRPr="00A066BE">
      <w:rPr>
        <w:rFonts w:ascii="微软雅黑" w:eastAsia="微软雅黑" w:hAnsi="微软雅黑"/>
        <w:sz w:val="18"/>
        <w:szCs w:val="18"/>
      </w:rPr>
      <w:fldChar w:fldCharType="separate"/>
    </w:r>
    <w:r w:rsidR="00201C6A">
      <w:rPr>
        <w:rFonts w:ascii="微软雅黑" w:eastAsia="微软雅黑" w:hAnsi="微软雅黑"/>
        <w:noProof/>
        <w:sz w:val="18"/>
        <w:szCs w:val="18"/>
        <w:lang w:eastAsia="zh-CN"/>
      </w:rPr>
      <w:t>8</w:t>
    </w:r>
    <w:r w:rsidRPr="00A066BE">
      <w:rPr>
        <w:rFonts w:ascii="微软雅黑" w:eastAsia="微软雅黑" w:hAnsi="微软雅黑"/>
        <w:noProof/>
        <w:sz w:val="18"/>
        <w:szCs w:val="18"/>
      </w:rPr>
      <w:fldChar w:fldCharType="end"/>
    </w:r>
    <w:r w:rsidRPr="00A066BE">
      <w:rPr>
        <w:rFonts w:ascii="微软雅黑" w:eastAsia="微软雅黑" w:hAnsi="微软雅黑" w:hint="eastAsia"/>
        <w:noProof/>
        <w:sz w:val="18"/>
        <w:szCs w:val="18"/>
        <w:lang w:eastAsia="zh-CN"/>
      </w:rPr>
      <w:t>页</w:t>
    </w:r>
    <w:r w:rsidRPr="00A066BE">
      <w:rPr>
        <w:rFonts w:ascii="微软雅黑" w:eastAsia="微软雅黑" w:hAnsi="微软雅黑"/>
        <w:sz w:val="18"/>
        <w:szCs w:val="18"/>
        <w:lang w:eastAsia="zh-CN"/>
      </w:rPr>
      <w:tab/>
      <w:t xml:space="preserve">       </w:t>
    </w:r>
    <w:r w:rsidRPr="00A066BE">
      <w:rPr>
        <w:rFonts w:ascii="微软雅黑" w:eastAsia="微软雅黑" w:hAnsi="微软雅黑" w:hint="eastAsia"/>
        <w:sz w:val="18"/>
        <w:szCs w:val="18"/>
        <w:lang w:eastAsia="zh-CN"/>
      </w:rPr>
      <w:t>第1版</w:t>
    </w:r>
  </w:p>
  <w:p w14:paraId="1CD8246A" w14:textId="77777777" w:rsidR="00E34744" w:rsidRPr="00A066BE" w:rsidRDefault="00E34744" w:rsidP="004D4568">
    <w:pPr>
      <w:pStyle w:val="FooterBold"/>
      <w:rPr>
        <w:rFonts w:ascii="微软雅黑" w:eastAsia="微软雅黑" w:hAnsi="微软雅黑"/>
        <w:sz w:val="18"/>
        <w:szCs w:val="18"/>
        <w:lang w:eastAsia="zh-CN"/>
      </w:rPr>
    </w:pPr>
    <w:r w:rsidRPr="00A066BE">
      <w:rPr>
        <w:rFonts w:ascii="微软雅黑" w:eastAsia="微软雅黑" w:hAnsi="微软雅黑" w:hint="eastAsia"/>
        <w:sz w:val="18"/>
        <w:szCs w:val="18"/>
        <w:lang w:eastAsia="zh-CN"/>
      </w:rPr>
      <w:t>民航数据通信</w:t>
    </w:r>
    <w:r>
      <w:rPr>
        <w:rFonts w:ascii="微软雅黑" w:eastAsia="微软雅黑" w:hAnsi="微软雅黑" w:hint="eastAsia"/>
        <w:sz w:val="18"/>
        <w:szCs w:val="18"/>
        <w:lang w:eastAsia="zh-CN"/>
      </w:rPr>
      <w:t>有限责任</w:t>
    </w:r>
    <w:r w:rsidRPr="00A066BE">
      <w:rPr>
        <w:rFonts w:ascii="微软雅黑" w:eastAsia="微软雅黑" w:hAnsi="微软雅黑" w:hint="eastAsia"/>
        <w:sz w:val="18"/>
        <w:szCs w:val="18"/>
        <w:lang w:eastAsia="zh-CN"/>
      </w:rPr>
      <w:t>公司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D1EB6" w14:textId="77777777" w:rsidR="00E34744" w:rsidRPr="00124CA0" w:rsidRDefault="00E34744" w:rsidP="00D11DC9">
    <w:pPr>
      <w:pStyle w:val="a5"/>
      <w:tabs>
        <w:tab w:val="clear" w:pos="10620"/>
        <w:tab w:val="right" w:pos="9360"/>
      </w:tabs>
    </w:pPr>
    <w:r w:rsidRPr="00124CA0">
      <w:t xml:space="preserve">Page </w:t>
    </w:r>
    <w:r w:rsidRPr="00124CA0">
      <w:fldChar w:fldCharType="begin"/>
    </w:r>
    <w:r w:rsidRPr="00124CA0">
      <w:instrText xml:space="preserve"> PAGE </w:instrText>
    </w:r>
    <w:r w:rsidRPr="00124CA0">
      <w:fldChar w:fldCharType="separate"/>
    </w:r>
    <w:r>
      <w:rPr>
        <w:noProof/>
      </w:rPr>
      <w:t>1</w:t>
    </w:r>
    <w:r w:rsidRPr="00124CA0">
      <w:fldChar w:fldCharType="end"/>
    </w:r>
    <w:r w:rsidRPr="00124CA0">
      <w:t xml:space="preserve"> of </w:t>
    </w:r>
    <w:r w:rsidR="00CE5B0D">
      <w:fldChar w:fldCharType="begin"/>
    </w:r>
    <w:r w:rsidR="00CE5B0D">
      <w:instrText xml:space="preserve"> NUMPAGES </w:instrText>
    </w:r>
    <w:r w:rsidR="00CE5B0D">
      <w:fldChar w:fldCharType="separate"/>
    </w:r>
    <w:r w:rsidR="00201C6A">
      <w:rPr>
        <w:noProof/>
      </w:rPr>
      <w:t>8</w:t>
    </w:r>
    <w:r w:rsidR="00CE5B0D">
      <w:rPr>
        <w:noProof/>
      </w:rPr>
      <w:fldChar w:fldCharType="end"/>
    </w:r>
    <w:r w:rsidRPr="00124CA0">
      <w:tab/>
      <w:t>DOC</w:t>
    </w:r>
    <w:r>
      <w:t>XXXXXXX</w:t>
    </w:r>
    <w:r w:rsidRPr="00124CA0">
      <w:t xml:space="preserve"> (Rev. 01)</w:t>
    </w:r>
  </w:p>
  <w:p w14:paraId="4C0006DB" w14:textId="77777777" w:rsidR="00E34744" w:rsidRPr="003506CA" w:rsidRDefault="00E34744" w:rsidP="00D11DC9">
    <w:pPr>
      <w:pStyle w:val="FooterBold"/>
    </w:pPr>
    <w:r w:rsidRPr="003506CA">
      <w:t>* Printed copies are uncontrolled unless otherwise identified *</w:t>
    </w:r>
  </w:p>
  <w:p w14:paraId="3813D820" w14:textId="77777777" w:rsidR="00E34744" w:rsidRPr="003506CA" w:rsidRDefault="00E34744" w:rsidP="00D11DC9">
    <w:pPr>
      <w:pStyle w:val="a5"/>
    </w:pPr>
    <w:r w:rsidRPr="003506CA">
      <w:t xml:space="preserve">Before using this document, consult </w:t>
    </w:r>
    <w:proofErr w:type="spellStart"/>
    <w:r w:rsidRPr="003506CA">
      <w:t>MyWorkshop</w:t>
    </w:r>
    <w:proofErr w:type="spellEnd"/>
    <w:r w:rsidRPr="003506CA">
      <w:t xml:space="preserve"> for the latest revision.</w:t>
    </w:r>
  </w:p>
  <w:p w14:paraId="6C5711EC" w14:textId="77777777" w:rsidR="00E34744" w:rsidRDefault="00E34744" w:rsidP="00D11DC9">
    <w:pPr>
      <w:pStyle w:val="a5"/>
    </w:pPr>
    <w:r w:rsidRPr="003506CA">
      <w:t>GE Healthcare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41804" w14:textId="77777777" w:rsidR="00CE5B0D" w:rsidRDefault="00CE5B0D">
      <w:r>
        <w:separator/>
      </w:r>
    </w:p>
  </w:footnote>
  <w:footnote w:type="continuationSeparator" w:id="0">
    <w:p w14:paraId="1AF7B42F" w14:textId="77777777" w:rsidR="00CE5B0D" w:rsidRDefault="00CE5B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1BE27" w14:textId="77777777" w:rsidR="00E34744" w:rsidRDefault="00E34744" w:rsidP="00A90D28">
    <w:pPr>
      <w:pStyle w:val="a3"/>
      <w:rPr>
        <w:lang w:eastAsia="zh-CN"/>
      </w:rPr>
    </w:pPr>
    <w:r w:rsidRPr="0087761F">
      <w:rPr>
        <w:noProof/>
        <w:lang w:eastAsia="zh-CN" w:bidi="ar-SA"/>
      </w:rPr>
      <w:drawing>
        <wp:anchor distT="0" distB="0" distL="114300" distR="114300" simplePos="0" relativeHeight="251671552" behindDoc="0" locked="0" layoutInCell="1" allowOverlap="1" wp14:anchorId="56A71784" wp14:editId="633E09AE">
          <wp:simplePos x="0" y="0"/>
          <wp:positionH relativeFrom="column">
            <wp:posOffset>5078730</wp:posOffset>
          </wp:positionH>
          <wp:positionV relativeFrom="paragraph">
            <wp:posOffset>-396973</wp:posOffset>
          </wp:positionV>
          <wp:extent cx="860400" cy="748800"/>
          <wp:effectExtent l="0" t="0" r="0" b="0"/>
          <wp:wrapNone/>
          <wp:docPr id="9" name="图片 3" descr="ADC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" descr="ADCC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400" cy="74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7761F">
      <w:rPr>
        <w:rFonts w:hint="eastAsia"/>
        <w:lang w:eastAsia="zh-CN"/>
      </w:rPr>
      <w:t xml:space="preserve"> </w:t>
    </w:r>
  </w:p>
  <w:p w14:paraId="3D08AC78" w14:textId="77777777" w:rsidR="00E34744" w:rsidRPr="006D3794" w:rsidRDefault="00877B7D" w:rsidP="0087761F">
    <w:pPr>
      <w:pStyle w:val="a3"/>
      <w:pBdr>
        <w:bottom w:val="single" w:sz="4" w:space="1" w:color="auto"/>
      </w:pBdr>
      <w:jc w:val="center"/>
      <w:rPr>
        <w:rFonts w:ascii="微软雅黑" w:eastAsia="微软雅黑" w:hAnsi="微软雅黑"/>
        <w:b w:val="0"/>
        <w:bCs w:val="0"/>
        <w:lang w:eastAsia="zh-CN"/>
      </w:rPr>
    </w:pPr>
    <w:r>
      <w:rPr>
        <w:rFonts w:ascii="微软雅黑" w:eastAsia="微软雅黑" w:hAnsi="微软雅黑" w:hint="eastAsia"/>
        <w:lang w:eastAsia="zh-CN"/>
      </w:rPr>
      <w:t>Linux</w:t>
    </w:r>
    <w:r>
      <w:rPr>
        <w:rFonts w:ascii="微软雅黑" w:eastAsia="微软雅黑" w:hAnsi="微软雅黑"/>
        <w:lang w:eastAsia="zh-CN"/>
      </w:rPr>
      <w:t xml:space="preserve"> NTP </w:t>
    </w:r>
    <w:r>
      <w:rPr>
        <w:rFonts w:ascii="微软雅黑" w:eastAsia="微软雅黑" w:hAnsi="微软雅黑" w:hint="eastAsia"/>
        <w:lang w:eastAsia="zh-CN"/>
      </w:rPr>
      <w:t>授时服务配置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78744" w14:textId="77777777" w:rsidR="00E34744" w:rsidRPr="003506CA" w:rsidRDefault="00E34744" w:rsidP="00B222D1">
    <w:pPr>
      <w:rPr>
        <w:b/>
        <w:bCs/>
        <w:sz w:val="28"/>
      </w:rPr>
    </w:pPr>
    <w:r>
      <w:rPr>
        <w:b/>
        <w:bCs/>
        <w:noProof/>
        <w:sz w:val="28"/>
        <w:lang w:eastAsia="zh-CN"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06332C" wp14:editId="2EE60C75">
              <wp:simplePos x="0" y="0"/>
              <wp:positionH relativeFrom="column">
                <wp:posOffset>3534410</wp:posOffset>
              </wp:positionH>
              <wp:positionV relativeFrom="paragraph">
                <wp:posOffset>-175260</wp:posOffset>
              </wp:positionV>
              <wp:extent cx="1219200" cy="773430"/>
              <wp:effectExtent l="0" t="0" r="0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0" cy="7734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974706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2D7767" w14:textId="77777777" w:rsidR="00E34744" w:rsidRPr="003506CA" w:rsidRDefault="00E34744" w:rsidP="00B222D1">
                          <w:pPr>
                            <w:jc w:val="center"/>
                            <w:rPr>
                              <w:b/>
                              <w:bCs/>
                              <w:color w:val="FF0000"/>
                              <w:sz w:val="40"/>
                            </w:rPr>
                          </w:pPr>
                          <w:r w:rsidRPr="003506CA">
                            <w:rPr>
                              <w:b/>
                              <w:bCs/>
                              <w:color w:val="FF0000"/>
                              <w:sz w:val="40"/>
                            </w:rPr>
                            <w:t>DRAFT</w:t>
                          </w:r>
                        </w:p>
                        <w:p w14:paraId="184A5E92" w14:textId="77777777" w:rsidR="00E34744" w:rsidRPr="003506CA" w:rsidRDefault="00E34744" w:rsidP="00B222D1">
                          <w:pPr>
                            <w:jc w:val="center"/>
                            <w:rPr>
                              <w:b/>
                              <w:bCs/>
                              <w:color w:val="FF0000"/>
                              <w:sz w:val="28"/>
                              <w:szCs w:val="28"/>
                            </w:rPr>
                          </w:pPr>
                          <w:r w:rsidRPr="003506CA">
                            <w:rPr>
                              <w:b/>
                              <w:bCs/>
                              <w:color w:val="FF0000"/>
                              <w:sz w:val="28"/>
                              <w:szCs w:val="28"/>
                            </w:rPr>
                            <w:t>Rev. 01</w:t>
                          </w:r>
                        </w:p>
                        <w:p w14:paraId="781ACAB2" w14:textId="77777777" w:rsidR="00E34744" w:rsidRPr="003506CA" w:rsidRDefault="00E34744" w:rsidP="00B222D1">
                          <w:pPr>
                            <w:jc w:val="center"/>
                            <w:rPr>
                              <w:color w:val="FF0000"/>
                            </w:rPr>
                          </w:pPr>
                          <w:r>
                            <w:rPr>
                              <w:b/>
                              <w:bCs/>
                              <w:color w:val="FF0000"/>
                              <w:sz w:val="28"/>
                            </w:rPr>
                            <w:t>21 Jan 2013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06332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278.3pt;margin-top:-13.8pt;width:96pt;height:6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" strokecolor="#974706" strokeweight="2.25pt">
              <v:textbox inset=",0,,0">
                <w:txbxContent>
                  <w:p w14:paraId="112D7767" w14:textId="77777777" w:rsidR="00E34744" w:rsidRPr="003506CA" w:rsidRDefault="00E34744" w:rsidP="00B222D1">
                    <w:pPr>
                      <w:jc w:val="center"/>
                      <w:rPr>
                        <w:b/>
                        <w:bCs/>
                        <w:color w:val="FF0000"/>
                        <w:sz w:val="40"/>
                      </w:rPr>
                    </w:pPr>
                    <w:r w:rsidRPr="003506CA">
                      <w:rPr>
                        <w:b/>
                        <w:bCs/>
                        <w:color w:val="FF0000"/>
                        <w:sz w:val="40"/>
                      </w:rPr>
                      <w:t>DRAFT</w:t>
                    </w:r>
                  </w:p>
                  <w:p w14:paraId="184A5E92" w14:textId="77777777" w:rsidR="00E34744" w:rsidRPr="003506CA" w:rsidRDefault="00E34744" w:rsidP="00B222D1">
                    <w:pPr>
                      <w:jc w:val="center"/>
                      <w:rPr>
                        <w:b/>
                        <w:bCs/>
                        <w:color w:val="FF0000"/>
                        <w:sz w:val="28"/>
                        <w:szCs w:val="28"/>
                      </w:rPr>
                    </w:pPr>
                    <w:r w:rsidRPr="003506CA">
                      <w:rPr>
                        <w:b/>
                        <w:bCs/>
                        <w:color w:val="FF0000"/>
                        <w:sz w:val="28"/>
                        <w:szCs w:val="28"/>
                      </w:rPr>
                      <w:t>Rev. 01</w:t>
                    </w:r>
                  </w:p>
                  <w:p w14:paraId="781ACAB2" w14:textId="77777777" w:rsidR="00E34744" w:rsidRPr="003506CA" w:rsidRDefault="00E34744" w:rsidP="00B222D1">
                    <w:pPr>
                      <w:jc w:val="center"/>
                      <w:rPr>
                        <w:color w:val="FF0000"/>
                      </w:rPr>
                    </w:pPr>
                    <w:r>
                      <w:rPr>
                        <w:b/>
                        <w:bCs/>
                        <w:color w:val="FF0000"/>
                        <w:sz w:val="28"/>
                      </w:rPr>
                      <w:t>21 Jan 2013</w:t>
                    </w:r>
                  </w:p>
                </w:txbxContent>
              </v:textbox>
            </v:shape>
          </w:pict>
        </mc:Fallback>
      </mc:AlternateContent>
    </w:r>
    <w:r w:rsidR="00CE5B0D">
      <w:rPr>
        <w:b/>
        <w:bCs/>
        <w:sz w:val="28"/>
      </w:rPr>
      <w:object w:dxaOrig="1440" w:dyaOrig="1440" w14:anchorId="423F4B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3795.1pt;margin-top:26.65pt;width:79.65pt;height:56.05pt;z-index:251660288;visibility:visible;mso-wrap-edited:f;mso-position-horizontal:right;mso-position-horizontal-relative:margin;mso-position-vertical-relative:page">
          <v:imagedata r:id="rId1" o:title="" cropright="10483f"/>
          <w10:wrap anchorx="margin" anchory="page"/>
        </v:shape>
        <o:OLEObject Type="Embed" ProgID="Word.Picture.8" ShapeID="_x0000_s2054" DrawAspect="Content" ObjectID="_1634553727" r:id="rId2"/>
      </w:object>
    </w:r>
    <w:r w:rsidRPr="003506CA">
      <w:rPr>
        <w:b/>
        <w:bCs/>
        <w:sz w:val="28"/>
      </w:rPr>
      <w:t xml:space="preserve">GE Healthcare Global Quality </w:t>
    </w:r>
    <w:r>
      <w:rPr>
        <w:b/>
        <w:bCs/>
        <w:sz w:val="28"/>
      </w:rPr>
      <w:t>Form</w:t>
    </w:r>
  </w:p>
  <w:p w14:paraId="5DBD08A7" w14:textId="77777777" w:rsidR="00E34744" w:rsidRPr="003506CA" w:rsidRDefault="00E34744" w:rsidP="00B222D1">
    <w:pPr>
      <w:rPr>
        <w:b/>
        <w:bCs/>
        <w:sz w:val="28"/>
      </w:rPr>
    </w:pPr>
    <w:r w:rsidRPr="003506CA">
      <w:rPr>
        <w:b/>
        <w:bCs/>
        <w:sz w:val="28"/>
      </w:rPr>
      <w:t>GEHC_GQP_12.0</w:t>
    </w:r>
    <w:r>
      <w:rPr>
        <w:b/>
        <w:bCs/>
        <w:sz w:val="28"/>
      </w:rPr>
      <w:t>8</w:t>
    </w:r>
    <w:r w:rsidRPr="003506CA">
      <w:rPr>
        <w:b/>
        <w:bCs/>
        <w:sz w:val="28"/>
      </w:rPr>
      <w:t>.002</w:t>
    </w:r>
    <w:r>
      <w:rPr>
        <w:b/>
        <w:bCs/>
        <w:sz w:val="28"/>
      </w:rPr>
      <w:t>_F001</w:t>
    </w:r>
  </w:p>
  <w:p w14:paraId="3801DD6A" w14:textId="77777777" w:rsidR="00E34744" w:rsidRPr="003506CA" w:rsidRDefault="00E34744" w:rsidP="00B222D1">
    <w:pPr>
      <w:rPr>
        <w:sz w:val="28"/>
      </w:rPr>
    </w:pPr>
    <w:r>
      <w:rPr>
        <w:sz w:val="28"/>
      </w:rPr>
      <w:t>Technical Bulletin Form</w:t>
    </w:r>
  </w:p>
  <w:p w14:paraId="3A97F0D1" w14:textId="77777777" w:rsidR="00E34744" w:rsidRPr="003506CA" w:rsidRDefault="00E34744" w:rsidP="00B222D1">
    <w:pPr>
      <w:pBdr>
        <w:top w:val="single" w:sz="4" w:space="2" w:color="auto"/>
      </w:pBdr>
      <w:ind w:right="3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5C32681A"/>
    <w:lvl w:ilvl="0">
      <w:numFmt w:val="bullet"/>
      <w:lvlText w:val="*"/>
      <w:lvlJc w:val="left"/>
    </w:lvl>
  </w:abstractNum>
  <w:abstractNum w:abstractNumId="1" w15:restartNumberingAfterBreak="0">
    <w:nsid w:val="01067DFD"/>
    <w:multiLevelType w:val="hybridMultilevel"/>
    <w:tmpl w:val="3CD65458"/>
    <w:lvl w:ilvl="0" w:tplc="4E64E0E2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793E2C"/>
    <w:multiLevelType w:val="multilevel"/>
    <w:tmpl w:val="A40A7BA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75" w:hanging="375"/>
      </w:pPr>
      <w:rPr>
        <w:rFonts w:hint="eastAsia"/>
        <w:sz w:val="24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3" w15:restartNumberingAfterBreak="0">
    <w:nsid w:val="05DF7D3F"/>
    <w:multiLevelType w:val="multilevel"/>
    <w:tmpl w:val="B4F499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4"/>
      </w:rPr>
    </w:lvl>
  </w:abstractNum>
  <w:abstractNum w:abstractNumId="4" w15:restartNumberingAfterBreak="0">
    <w:nsid w:val="0AA75F8D"/>
    <w:multiLevelType w:val="multilevel"/>
    <w:tmpl w:val="D57476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75" w:hanging="375"/>
      </w:pPr>
      <w:rPr>
        <w:rFonts w:hint="eastAsia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5" w15:restartNumberingAfterBreak="0">
    <w:nsid w:val="0B8B0A5D"/>
    <w:multiLevelType w:val="hybridMultilevel"/>
    <w:tmpl w:val="74CACD3E"/>
    <w:lvl w:ilvl="0" w:tplc="394696B0">
      <w:start w:val="1"/>
      <w:numFmt w:val="bullet"/>
      <w:pStyle w:val="Table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20F9F"/>
    <w:multiLevelType w:val="hybridMultilevel"/>
    <w:tmpl w:val="CD1AF9FA"/>
    <w:lvl w:ilvl="0" w:tplc="0409000F">
      <w:start w:val="20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D800C1D"/>
    <w:multiLevelType w:val="hybridMultilevel"/>
    <w:tmpl w:val="764A6558"/>
    <w:lvl w:ilvl="0" w:tplc="48428374">
      <w:numFmt w:val="bullet"/>
      <w:lvlText w:val="-"/>
      <w:lvlJc w:val="left"/>
      <w:pPr>
        <w:ind w:left="360" w:hanging="360"/>
      </w:pPr>
      <w:rPr>
        <w:rFonts w:ascii="GE Inspira" w:eastAsiaTheme="minorEastAsia" w:hAnsi="GE Inspira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10E0A89"/>
    <w:multiLevelType w:val="hybridMultilevel"/>
    <w:tmpl w:val="64F44BD0"/>
    <w:lvl w:ilvl="0" w:tplc="E86C2218">
      <w:start w:val="1"/>
      <w:numFmt w:val="bullet"/>
      <w:pStyle w:val="TextBullet3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71845952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/>
        <w:i w:val="0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DF0919"/>
    <w:multiLevelType w:val="multilevel"/>
    <w:tmpl w:val="B4F499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4"/>
      </w:rPr>
    </w:lvl>
  </w:abstractNum>
  <w:abstractNum w:abstractNumId="10" w15:restartNumberingAfterBreak="0">
    <w:nsid w:val="2068718C"/>
    <w:multiLevelType w:val="hybridMultilevel"/>
    <w:tmpl w:val="D3F01D8E"/>
    <w:lvl w:ilvl="0" w:tplc="901E561E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F12964"/>
    <w:multiLevelType w:val="hybridMultilevel"/>
    <w:tmpl w:val="330CC762"/>
    <w:lvl w:ilvl="0" w:tplc="6588AEE6">
      <w:start w:val="20"/>
      <w:numFmt w:val="bullet"/>
      <w:lvlText w:val="-"/>
      <w:lvlJc w:val="left"/>
      <w:pPr>
        <w:ind w:left="860" w:hanging="360"/>
      </w:pPr>
      <w:rPr>
        <w:rFonts w:ascii="GE Inspira" w:eastAsiaTheme="minorEastAsia" w:hAnsi="GE Inspir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20"/>
      </w:pPr>
      <w:rPr>
        <w:rFonts w:ascii="Wingdings" w:hAnsi="Wingdings" w:hint="default"/>
      </w:rPr>
    </w:lvl>
  </w:abstractNum>
  <w:abstractNum w:abstractNumId="12" w15:restartNumberingAfterBreak="0">
    <w:nsid w:val="2D054D94"/>
    <w:multiLevelType w:val="hybridMultilevel"/>
    <w:tmpl w:val="C13C9286"/>
    <w:lvl w:ilvl="0" w:tplc="78B4F2A2">
      <w:start w:val="1"/>
      <w:numFmt w:val="decimal"/>
      <w:pStyle w:val="Table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985D85"/>
    <w:multiLevelType w:val="hybridMultilevel"/>
    <w:tmpl w:val="19260B52"/>
    <w:lvl w:ilvl="0" w:tplc="A2DC55AE">
      <w:start w:val="1"/>
      <w:numFmt w:val="bullet"/>
      <w:pStyle w:val="Text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b w:val="0"/>
        <w:i w:val="0"/>
        <w:color w:val="auto"/>
        <w:sz w:val="24"/>
      </w:rPr>
    </w:lvl>
    <w:lvl w:ilvl="1" w:tplc="EE025B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53A97"/>
    <w:multiLevelType w:val="multilevel"/>
    <w:tmpl w:val="917E2488"/>
    <w:name w:val="Heading 3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2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%2.%1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393320E5"/>
    <w:multiLevelType w:val="hybridMultilevel"/>
    <w:tmpl w:val="75606542"/>
    <w:lvl w:ilvl="0" w:tplc="7E7E3A92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FC2CCE"/>
    <w:multiLevelType w:val="hybridMultilevel"/>
    <w:tmpl w:val="47CA72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F2D5479"/>
    <w:multiLevelType w:val="multilevel"/>
    <w:tmpl w:val="D43EF63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18" w15:restartNumberingAfterBreak="0">
    <w:nsid w:val="40664770"/>
    <w:multiLevelType w:val="hybridMultilevel"/>
    <w:tmpl w:val="605288A4"/>
    <w:lvl w:ilvl="0" w:tplc="8BEEC29A">
      <w:start w:val="1"/>
      <w:numFmt w:val="bullet"/>
      <w:pStyle w:val="TextBullet2"/>
      <w:lvlText w:val="­"/>
      <w:lvlJc w:val="left"/>
      <w:pPr>
        <w:tabs>
          <w:tab w:val="num" w:pos="2520"/>
        </w:tabs>
        <w:ind w:left="2520" w:hanging="360"/>
      </w:pPr>
      <w:rPr>
        <w:rFonts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1B04961"/>
    <w:multiLevelType w:val="hybridMultilevel"/>
    <w:tmpl w:val="A6AA746A"/>
    <w:lvl w:ilvl="0" w:tplc="85FA527A">
      <w:start w:val="1"/>
      <w:numFmt w:val="decimal"/>
      <w:lvlText w:val="%1，"/>
      <w:lvlJc w:val="left"/>
      <w:pPr>
        <w:ind w:left="765" w:hanging="360"/>
      </w:pPr>
    </w:lvl>
    <w:lvl w:ilvl="1" w:tplc="04090019">
      <w:start w:val="1"/>
      <w:numFmt w:val="lowerLetter"/>
      <w:lvlText w:val="%2)"/>
      <w:lvlJc w:val="left"/>
      <w:pPr>
        <w:ind w:left="1245" w:hanging="420"/>
      </w:pPr>
    </w:lvl>
    <w:lvl w:ilvl="2" w:tplc="0409001B">
      <w:start w:val="1"/>
      <w:numFmt w:val="lowerRoman"/>
      <w:lvlText w:val="%3."/>
      <w:lvlJc w:val="right"/>
      <w:pPr>
        <w:ind w:left="1665" w:hanging="420"/>
      </w:pPr>
    </w:lvl>
    <w:lvl w:ilvl="3" w:tplc="0409000F">
      <w:start w:val="1"/>
      <w:numFmt w:val="decimal"/>
      <w:lvlText w:val="%4."/>
      <w:lvlJc w:val="left"/>
      <w:pPr>
        <w:ind w:left="2085" w:hanging="420"/>
      </w:pPr>
    </w:lvl>
    <w:lvl w:ilvl="4" w:tplc="04090019">
      <w:start w:val="1"/>
      <w:numFmt w:val="lowerLetter"/>
      <w:lvlText w:val="%5)"/>
      <w:lvlJc w:val="left"/>
      <w:pPr>
        <w:ind w:left="2505" w:hanging="420"/>
      </w:pPr>
    </w:lvl>
    <w:lvl w:ilvl="5" w:tplc="0409001B">
      <w:start w:val="1"/>
      <w:numFmt w:val="lowerRoman"/>
      <w:lvlText w:val="%6."/>
      <w:lvlJc w:val="right"/>
      <w:pPr>
        <w:ind w:left="2925" w:hanging="420"/>
      </w:pPr>
    </w:lvl>
    <w:lvl w:ilvl="6" w:tplc="0409000F">
      <w:start w:val="1"/>
      <w:numFmt w:val="decimal"/>
      <w:lvlText w:val="%7."/>
      <w:lvlJc w:val="left"/>
      <w:pPr>
        <w:ind w:left="3345" w:hanging="420"/>
      </w:pPr>
    </w:lvl>
    <w:lvl w:ilvl="7" w:tplc="04090019">
      <w:start w:val="1"/>
      <w:numFmt w:val="lowerLetter"/>
      <w:lvlText w:val="%8)"/>
      <w:lvlJc w:val="left"/>
      <w:pPr>
        <w:ind w:left="3765" w:hanging="420"/>
      </w:pPr>
    </w:lvl>
    <w:lvl w:ilvl="8" w:tplc="0409001B">
      <w:start w:val="1"/>
      <w:numFmt w:val="lowerRoman"/>
      <w:lvlText w:val="%9."/>
      <w:lvlJc w:val="right"/>
      <w:pPr>
        <w:ind w:left="4185" w:hanging="420"/>
      </w:pPr>
    </w:lvl>
  </w:abstractNum>
  <w:abstractNum w:abstractNumId="20" w15:restartNumberingAfterBreak="0">
    <w:nsid w:val="42A45050"/>
    <w:multiLevelType w:val="hybridMultilevel"/>
    <w:tmpl w:val="D86401D6"/>
    <w:lvl w:ilvl="0" w:tplc="DD9C4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94060F5"/>
    <w:multiLevelType w:val="hybridMultilevel"/>
    <w:tmpl w:val="E7FA1526"/>
    <w:lvl w:ilvl="0" w:tplc="0BE8F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4703D5"/>
    <w:multiLevelType w:val="multilevel"/>
    <w:tmpl w:val="E9749D64"/>
    <w:name w:val="Heading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50407493"/>
    <w:multiLevelType w:val="hybridMultilevel"/>
    <w:tmpl w:val="5CD6E1FE"/>
    <w:lvl w:ilvl="0" w:tplc="8D94DA32">
      <w:start w:val="1"/>
      <w:numFmt w:val="decimal"/>
      <w:lvlText w:val="%1."/>
      <w:lvlJc w:val="left"/>
      <w:pPr>
        <w:ind w:left="680" w:hanging="48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4" w15:restartNumberingAfterBreak="0">
    <w:nsid w:val="50575171"/>
    <w:multiLevelType w:val="hybridMultilevel"/>
    <w:tmpl w:val="73F4B4E0"/>
    <w:lvl w:ilvl="0" w:tplc="0409000F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50F6CFA"/>
    <w:multiLevelType w:val="hybridMultilevel"/>
    <w:tmpl w:val="CFD4AC3A"/>
    <w:lvl w:ilvl="0" w:tplc="1F00A404">
      <w:start w:val="1"/>
      <w:numFmt w:val="none"/>
      <w:pStyle w:val="TableNote"/>
      <w:lvlText w:val="%1NOTE:"/>
      <w:lvlJc w:val="left"/>
      <w:pPr>
        <w:tabs>
          <w:tab w:val="num" w:pos="720"/>
        </w:tabs>
        <w:ind w:left="360" w:hanging="360"/>
      </w:pPr>
      <w:rPr>
        <w:rFonts w:ascii="GE Inspira" w:hAnsi="GE Inspir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A6F147D"/>
    <w:multiLevelType w:val="hybridMultilevel"/>
    <w:tmpl w:val="89809EDE"/>
    <w:lvl w:ilvl="0" w:tplc="C786F03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BB56EA4"/>
    <w:multiLevelType w:val="multilevel"/>
    <w:tmpl w:val="6E5AD91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440"/>
        </w:tabs>
        <w:ind w:left="792" w:hanging="432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2520"/>
        </w:tabs>
        <w:ind w:left="1224" w:hanging="504"/>
      </w:pPr>
      <w:rPr>
        <w:rFonts w:hint="eastAsia"/>
      </w:rPr>
    </w:lvl>
    <w:lvl w:ilvl="3">
      <w:start w:val="1"/>
      <w:numFmt w:val="decimal"/>
      <w:pStyle w:val="ReqNumbering3"/>
      <w:lvlText w:val="%1.%2.%3.%4."/>
      <w:lvlJc w:val="left"/>
      <w:pPr>
        <w:tabs>
          <w:tab w:val="num" w:pos="3240"/>
        </w:tabs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eastAsia"/>
      </w:rPr>
    </w:lvl>
  </w:abstractNum>
  <w:abstractNum w:abstractNumId="28" w15:restartNumberingAfterBreak="0">
    <w:nsid w:val="5C822B1A"/>
    <w:multiLevelType w:val="multilevel"/>
    <w:tmpl w:val="469E6D8C"/>
    <w:lvl w:ilvl="0">
      <w:start w:val="1"/>
      <w:numFmt w:val="decimal"/>
      <w:pStyle w:val="TextNumb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24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3960" w:hanging="360"/>
      </w:pPr>
      <w:rPr>
        <w:rFonts w:hint="default"/>
      </w:rPr>
    </w:lvl>
  </w:abstractNum>
  <w:abstractNum w:abstractNumId="29" w15:restartNumberingAfterBreak="0">
    <w:nsid w:val="65152F6C"/>
    <w:multiLevelType w:val="multilevel"/>
    <w:tmpl w:val="601EC7D2"/>
    <w:name w:val="test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3%1.%2.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0" w15:restartNumberingAfterBreak="0">
    <w:nsid w:val="6B4C151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6D2B5B73"/>
    <w:multiLevelType w:val="multilevel"/>
    <w:tmpl w:val="A07898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3.%2"/>
      <w:lvlJc w:val="left"/>
      <w:pPr>
        <w:ind w:left="375" w:hanging="375"/>
      </w:pPr>
      <w:rPr>
        <w:rFonts w:hint="eastAsia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32" w15:restartNumberingAfterBreak="0">
    <w:nsid w:val="74745CF7"/>
    <w:multiLevelType w:val="hybridMultilevel"/>
    <w:tmpl w:val="55DA1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4F301C"/>
    <w:multiLevelType w:val="hybridMultilevel"/>
    <w:tmpl w:val="BC6643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70F4EA6"/>
    <w:multiLevelType w:val="hybridMultilevel"/>
    <w:tmpl w:val="43A0BA84"/>
    <w:lvl w:ilvl="0" w:tplc="D742A7D6">
      <w:start w:val="1"/>
      <w:numFmt w:val="bullet"/>
      <w:pStyle w:val="TableBullet2"/>
      <w:lvlText w:val="­"/>
      <w:lvlJc w:val="left"/>
      <w:pPr>
        <w:tabs>
          <w:tab w:val="num" w:pos="612"/>
        </w:tabs>
        <w:ind w:left="612" w:hanging="360"/>
      </w:pPr>
      <w:rPr>
        <w:rFonts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87146E6"/>
    <w:multiLevelType w:val="hybridMultilevel"/>
    <w:tmpl w:val="6324F796"/>
    <w:lvl w:ilvl="0" w:tplc="E2F8DAB6">
      <w:start w:val="1"/>
      <w:numFmt w:val="decimal"/>
      <w:lvlText w:val="%1."/>
      <w:lvlJc w:val="left"/>
      <w:pPr>
        <w:ind w:left="735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36" w15:restartNumberingAfterBreak="0">
    <w:nsid w:val="7C1800F0"/>
    <w:multiLevelType w:val="hybridMultilevel"/>
    <w:tmpl w:val="C43A6870"/>
    <w:lvl w:ilvl="0" w:tplc="D7F468EE">
      <w:start w:val="1"/>
      <w:numFmt w:val="none"/>
      <w:lvlText w:val="NOTE:"/>
      <w:lvlJc w:val="right"/>
      <w:pPr>
        <w:tabs>
          <w:tab w:val="num" w:pos="1440"/>
        </w:tabs>
        <w:ind w:left="1440" w:hanging="360"/>
      </w:pPr>
      <w:rPr>
        <w:rFonts w:ascii="GE Inspira" w:hAnsi="GE Inspira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B69200">
      <w:start w:val="1"/>
      <w:numFmt w:val="none"/>
      <w:pStyle w:val="TextNote"/>
      <w:lvlText w:val="NOTE:"/>
      <w:lvlJc w:val="left"/>
      <w:pPr>
        <w:tabs>
          <w:tab w:val="num" w:pos="2340"/>
        </w:tabs>
        <w:ind w:left="2340" w:hanging="1620"/>
      </w:pPr>
      <w:rPr>
        <w:rFonts w:ascii="GE Inspira" w:hAnsi="GE Inspira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5"/>
  </w:num>
  <w:num w:numId="3">
    <w:abstractNumId w:val="34"/>
  </w:num>
  <w:num w:numId="4">
    <w:abstractNumId w:val="25"/>
  </w:num>
  <w:num w:numId="5">
    <w:abstractNumId w:val="12"/>
  </w:num>
  <w:num w:numId="6">
    <w:abstractNumId w:val="13"/>
  </w:num>
  <w:num w:numId="7">
    <w:abstractNumId w:val="18"/>
  </w:num>
  <w:num w:numId="8">
    <w:abstractNumId w:val="8"/>
  </w:num>
  <w:num w:numId="9">
    <w:abstractNumId w:val="36"/>
  </w:num>
  <w:num w:numId="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2"/>
  </w:num>
  <w:num w:numId="12">
    <w:abstractNumId w:val="11"/>
  </w:num>
  <w:num w:numId="13">
    <w:abstractNumId w:val="0"/>
    <w:lvlOverride w:ilvl="0">
      <w:lvl w:ilvl="0">
        <w:start w:val="1"/>
        <w:numFmt w:val="bullet"/>
        <w:lvlText w:val="1. "/>
        <w:legacy w:legacy="1" w:legacySpace="0" w:legacyIndent="0"/>
        <w:lvlJc w:val="left"/>
        <w:pPr>
          <w:ind w:left="0" w:firstLine="0"/>
        </w:pPr>
        <w:rPr>
          <w:rFonts w:ascii="GE Inspira" w:hAnsi="GE Inspira" w:cs="Helvetica" w:hint="default"/>
          <w:b w:val="0"/>
          <w:i w:val="0"/>
          <w:strike w:val="0"/>
          <w:color w:val="000000"/>
          <w:sz w:val="20"/>
          <w:u w:val="none"/>
        </w:rPr>
      </w:lvl>
    </w:lvlOverride>
  </w:num>
  <w:num w:numId="14">
    <w:abstractNumId w:val="0"/>
    <w:lvlOverride w:ilvl="0">
      <w:lvl w:ilvl="0">
        <w:start w:val="1"/>
        <w:numFmt w:val="bullet"/>
        <w:lvlText w:val="4. "/>
        <w:legacy w:legacy="1" w:legacySpace="0" w:legacyIndent="0"/>
        <w:lvlJc w:val="left"/>
        <w:pPr>
          <w:ind w:left="0" w:firstLine="0"/>
        </w:pPr>
        <w:rPr>
          <w:rFonts w:ascii="GE Inspira" w:hAnsi="GE Inspira" w:cs="Helvetica" w:hint="default"/>
          <w:b w:val="0"/>
          <w:i w:val="0"/>
          <w:strike w:val="0"/>
          <w:color w:val="000000"/>
          <w:sz w:val="20"/>
          <w:u w:val="none"/>
        </w:rPr>
      </w:lvl>
    </w:lvlOverride>
  </w:num>
  <w:num w:numId="15">
    <w:abstractNumId w:val="0"/>
    <w:lvlOverride w:ilvl="0">
      <w:lvl w:ilvl="0">
        <w:start w:val="1"/>
        <w:numFmt w:val="bullet"/>
        <w:lvlText w:val="5. "/>
        <w:legacy w:legacy="1" w:legacySpace="0" w:legacyIndent="0"/>
        <w:lvlJc w:val="left"/>
        <w:pPr>
          <w:ind w:left="0" w:firstLine="0"/>
        </w:pPr>
        <w:rPr>
          <w:rFonts w:ascii="GE Inspira" w:hAnsi="GE Inspira" w:cs="Helvetica" w:hint="default"/>
          <w:b w:val="0"/>
          <w:i w:val="0"/>
          <w:strike w:val="0"/>
          <w:color w:val="000000"/>
          <w:sz w:val="20"/>
          <w:u w:val="none"/>
        </w:rPr>
      </w:lvl>
    </w:lvlOverride>
  </w:num>
  <w:num w:numId="16">
    <w:abstractNumId w:val="0"/>
    <w:lvlOverride w:ilvl="0">
      <w:lvl w:ilvl="0">
        <w:start w:val="1"/>
        <w:numFmt w:val="bullet"/>
        <w:lvlText w:val="6. "/>
        <w:legacy w:legacy="1" w:legacySpace="0" w:legacyIndent="0"/>
        <w:lvlJc w:val="left"/>
        <w:pPr>
          <w:ind w:left="0" w:firstLine="0"/>
        </w:pPr>
        <w:rPr>
          <w:rFonts w:ascii="GE Inspira" w:hAnsi="GE Inspira" w:cs="Helvetica" w:hint="default"/>
          <w:b w:val="0"/>
          <w:i w:val="0"/>
          <w:strike w:val="0"/>
          <w:color w:val="000000"/>
          <w:sz w:val="20"/>
          <w:szCs w:val="20"/>
          <w:u w:val="none"/>
        </w:rPr>
      </w:lvl>
    </w:lvlOverride>
  </w:num>
  <w:num w:numId="17">
    <w:abstractNumId w:val="0"/>
    <w:lvlOverride w:ilvl="0">
      <w:lvl w:ilvl="0">
        <w:start w:val="1"/>
        <w:numFmt w:val="bullet"/>
        <w:lvlText w:val="7. "/>
        <w:legacy w:legacy="1" w:legacySpace="0" w:legacyIndent="0"/>
        <w:lvlJc w:val="left"/>
        <w:pPr>
          <w:ind w:left="0" w:firstLine="0"/>
        </w:pPr>
        <w:rPr>
          <w:rFonts w:ascii="GE Inspira" w:hAnsi="GE Inspira" w:cs="Helvetica" w:hint="default"/>
          <w:b w:val="0"/>
          <w:i w:val="0"/>
          <w:strike w:val="0"/>
          <w:color w:val="000000"/>
          <w:sz w:val="20"/>
          <w:szCs w:val="20"/>
          <w:u w:val="none"/>
        </w:rPr>
      </w:lvl>
    </w:lvlOverride>
  </w:num>
  <w:num w:numId="18">
    <w:abstractNumId w:val="0"/>
    <w:lvlOverride w:ilvl="0">
      <w:lvl w:ilvl="0">
        <w:start w:val="1"/>
        <w:numFmt w:val="bullet"/>
        <w:lvlText w:val="8. "/>
        <w:legacy w:legacy="1" w:legacySpace="0" w:legacyIndent="0"/>
        <w:lvlJc w:val="left"/>
        <w:pPr>
          <w:ind w:left="0" w:firstLine="0"/>
        </w:pPr>
        <w:rPr>
          <w:rFonts w:ascii="GE Inspira" w:hAnsi="GE Inspira" w:cs="Helvetica" w:hint="default"/>
          <w:b w:val="0"/>
          <w:i w:val="0"/>
          <w:strike w:val="0"/>
          <w:color w:val="000000"/>
          <w:sz w:val="20"/>
          <w:szCs w:val="20"/>
          <w:u w:val="none"/>
        </w:rPr>
      </w:lvl>
    </w:lvlOverride>
  </w:num>
  <w:num w:numId="19">
    <w:abstractNumId w:val="0"/>
    <w:lvlOverride w:ilvl="0">
      <w:lvl w:ilvl="0">
        <w:start w:val="1"/>
        <w:numFmt w:val="bullet"/>
        <w:lvlText w:val="9. "/>
        <w:legacy w:legacy="1" w:legacySpace="0" w:legacyIndent="0"/>
        <w:lvlJc w:val="left"/>
        <w:pPr>
          <w:ind w:left="0" w:firstLine="0"/>
        </w:pPr>
        <w:rPr>
          <w:rFonts w:ascii="GE Inspira" w:hAnsi="GE Inspira" w:cs="Helvetica" w:hint="default"/>
          <w:b w:val="0"/>
          <w:i w:val="0"/>
          <w:strike w:val="0"/>
          <w:color w:val="000000"/>
          <w:sz w:val="20"/>
          <w:szCs w:val="20"/>
          <w:u w:val="none"/>
        </w:rPr>
      </w:lvl>
    </w:lvlOverride>
  </w:num>
  <w:num w:numId="20">
    <w:abstractNumId w:val="31"/>
  </w:num>
  <w:num w:numId="21">
    <w:abstractNumId w:val="24"/>
  </w:num>
  <w:num w:numId="22">
    <w:abstractNumId w:val="0"/>
    <w:lvlOverride w:ilvl="0">
      <w:lvl w:ilvl="0">
        <w:start w:val="1"/>
        <w:numFmt w:val="bullet"/>
        <w:lvlText w:val="4. "/>
        <w:legacy w:legacy="1" w:legacySpace="0" w:legacyIndent="0"/>
        <w:lvlJc w:val="left"/>
        <w:pPr>
          <w:ind w:left="0" w:firstLine="0"/>
        </w:pPr>
        <w:rPr>
          <w:rFonts w:ascii="Helvetica" w:hAnsi="Helvetica" w:cs="Helvetica" w:hint="default"/>
          <w:b w:val="0"/>
          <w:i w:val="0"/>
          <w:strike w:val="0"/>
          <w:color w:val="000000"/>
          <w:sz w:val="22"/>
          <w:u w:val="none"/>
        </w:rPr>
      </w:lvl>
    </w:lvlOverride>
  </w:num>
  <w:num w:numId="23">
    <w:abstractNumId w:val="0"/>
    <w:lvlOverride w:ilvl="0">
      <w:lvl w:ilvl="0">
        <w:start w:val="1"/>
        <w:numFmt w:val="bullet"/>
        <w:lvlText w:val="5. "/>
        <w:legacy w:legacy="1" w:legacySpace="0" w:legacyIndent="0"/>
        <w:lvlJc w:val="left"/>
        <w:pPr>
          <w:ind w:left="0" w:firstLine="0"/>
        </w:pPr>
        <w:rPr>
          <w:rFonts w:ascii="Helvetica" w:hAnsi="Helvetica" w:cs="Helvetica" w:hint="default"/>
          <w:b w:val="0"/>
          <w:i w:val="0"/>
          <w:strike w:val="0"/>
          <w:color w:val="000000"/>
          <w:sz w:val="22"/>
          <w:u w:val="none"/>
        </w:rPr>
      </w:lvl>
    </w:lvlOverride>
  </w:num>
  <w:num w:numId="24">
    <w:abstractNumId w:val="0"/>
    <w:lvlOverride w:ilvl="0">
      <w:lvl w:ilvl="0">
        <w:start w:val="1"/>
        <w:numFmt w:val="bullet"/>
        <w:lvlText w:val="6. "/>
        <w:legacy w:legacy="1" w:legacySpace="0" w:legacyIndent="0"/>
        <w:lvlJc w:val="left"/>
        <w:pPr>
          <w:ind w:left="0" w:firstLine="0"/>
        </w:pPr>
        <w:rPr>
          <w:rFonts w:ascii="Helvetica" w:hAnsi="Helvetica" w:cs="Helvetica" w:hint="default"/>
          <w:b w:val="0"/>
          <w:i w:val="0"/>
          <w:strike w:val="0"/>
          <w:color w:val="000000"/>
          <w:sz w:val="22"/>
          <w:u w:val="none"/>
        </w:rPr>
      </w:lvl>
    </w:lvlOverride>
  </w:num>
  <w:num w:numId="25">
    <w:abstractNumId w:val="0"/>
    <w:lvlOverride w:ilvl="0">
      <w:lvl w:ilvl="0">
        <w:start w:val="1"/>
        <w:numFmt w:val="bullet"/>
        <w:lvlText w:val="7. "/>
        <w:legacy w:legacy="1" w:legacySpace="0" w:legacyIndent="0"/>
        <w:lvlJc w:val="left"/>
        <w:pPr>
          <w:ind w:left="0" w:firstLine="0"/>
        </w:pPr>
        <w:rPr>
          <w:rFonts w:ascii="Helvetica" w:hAnsi="Helvetica" w:cs="Helvetica" w:hint="default"/>
          <w:b w:val="0"/>
          <w:i w:val="0"/>
          <w:strike w:val="0"/>
          <w:color w:val="000000"/>
          <w:sz w:val="22"/>
          <w:u w:val="none"/>
        </w:rPr>
      </w:lvl>
    </w:lvlOverride>
  </w:num>
  <w:num w:numId="26">
    <w:abstractNumId w:val="0"/>
    <w:lvlOverride w:ilvl="0">
      <w:lvl w:ilvl="0">
        <w:start w:val="1"/>
        <w:numFmt w:val="bullet"/>
        <w:lvlText w:val="8. "/>
        <w:legacy w:legacy="1" w:legacySpace="0" w:legacyIndent="0"/>
        <w:lvlJc w:val="left"/>
        <w:pPr>
          <w:ind w:left="0" w:firstLine="0"/>
        </w:pPr>
        <w:rPr>
          <w:rFonts w:ascii="Helvetica" w:hAnsi="Helvetica" w:cs="Helvetica" w:hint="default"/>
          <w:b w:val="0"/>
          <w:i w:val="0"/>
          <w:strike w:val="0"/>
          <w:color w:val="000000"/>
          <w:sz w:val="22"/>
          <w:u w:val="none"/>
        </w:rPr>
      </w:lvl>
    </w:lvlOverride>
  </w:num>
  <w:num w:numId="27">
    <w:abstractNumId w:val="0"/>
    <w:lvlOverride w:ilvl="0">
      <w:lvl w:ilvl="0">
        <w:start w:val="1"/>
        <w:numFmt w:val="bullet"/>
        <w:lvlText w:val="9. "/>
        <w:legacy w:legacy="1" w:legacySpace="0" w:legacyIndent="0"/>
        <w:lvlJc w:val="left"/>
        <w:pPr>
          <w:ind w:left="0" w:firstLine="0"/>
        </w:pPr>
        <w:rPr>
          <w:rFonts w:ascii="Helvetica" w:hAnsi="Helvetica" w:cs="Helvetica" w:hint="default"/>
          <w:b w:val="0"/>
          <w:i w:val="0"/>
          <w:strike w:val="0"/>
          <w:color w:val="000000"/>
          <w:sz w:val="22"/>
          <w:u w:val="none"/>
        </w:rPr>
      </w:lvl>
    </w:lvlOverride>
  </w:num>
  <w:num w:numId="28">
    <w:abstractNumId w:val="0"/>
    <w:lvlOverride w:ilvl="0">
      <w:lvl w:ilvl="0">
        <w:start w:val="1"/>
        <w:numFmt w:val="bullet"/>
        <w:lvlText w:val="10. "/>
        <w:legacy w:legacy="1" w:legacySpace="0" w:legacyIndent="0"/>
        <w:lvlJc w:val="left"/>
        <w:pPr>
          <w:ind w:left="0" w:firstLine="0"/>
        </w:pPr>
        <w:rPr>
          <w:rFonts w:ascii="Helvetica" w:hAnsi="Helvetica" w:cs="Helvetica" w:hint="default"/>
          <w:b w:val="0"/>
          <w:i w:val="0"/>
          <w:strike w:val="0"/>
          <w:color w:val="000000"/>
          <w:sz w:val="22"/>
          <w:u w:val="none"/>
        </w:rPr>
      </w:lvl>
    </w:lvlOverride>
  </w:num>
  <w:num w:numId="29">
    <w:abstractNumId w:val="0"/>
    <w:lvlOverride w:ilvl="0">
      <w:lvl w:ilvl="0">
        <w:start w:val="1"/>
        <w:numFmt w:val="bullet"/>
        <w:lvlText w:val="11. "/>
        <w:legacy w:legacy="1" w:legacySpace="0" w:legacyIndent="0"/>
        <w:lvlJc w:val="left"/>
        <w:pPr>
          <w:ind w:left="0" w:firstLine="0"/>
        </w:pPr>
        <w:rPr>
          <w:rFonts w:ascii="Helvetica" w:hAnsi="Helvetica" w:cs="Helvetica" w:hint="default"/>
          <w:b w:val="0"/>
          <w:i w:val="0"/>
          <w:strike w:val="0"/>
          <w:color w:val="000000"/>
          <w:sz w:val="22"/>
          <w:u w:val="none"/>
        </w:rPr>
      </w:lvl>
    </w:lvlOverride>
  </w:num>
  <w:num w:numId="30">
    <w:abstractNumId w:val="0"/>
    <w:lvlOverride w:ilvl="0">
      <w:lvl w:ilvl="0">
        <w:start w:val="1"/>
        <w:numFmt w:val="bullet"/>
        <w:lvlText w:val="• "/>
        <w:legacy w:legacy="1" w:legacySpace="0" w:legacyIndent="0"/>
        <w:lvlJc w:val="left"/>
        <w:pPr>
          <w:ind w:left="0" w:firstLine="0"/>
        </w:pPr>
        <w:rPr>
          <w:rFonts w:ascii="Helvetica" w:hAnsi="Helvetica" w:cs="Helvetica" w:hint="default"/>
          <w:b w:val="0"/>
          <w:i w:val="0"/>
          <w:strike w:val="0"/>
          <w:color w:val="000000"/>
          <w:sz w:val="22"/>
          <w:u w:val="none"/>
        </w:rPr>
      </w:lvl>
    </w:lvlOverride>
  </w:num>
  <w:num w:numId="31">
    <w:abstractNumId w:val="0"/>
    <w:lvlOverride w:ilvl="0">
      <w:lvl w:ilvl="0">
        <w:start w:val="1"/>
        <w:numFmt w:val="bullet"/>
        <w:lvlText w:val="7 "/>
        <w:legacy w:legacy="1" w:legacySpace="0" w:legacyIndent="0"/>
        <w:lvlJc w:val="left"/>
        <w:pPr>
          <w:ind w:left="0" w:firstLine="0"/>
        </w:pPr>
        <w:rPr>
          <w:rFonts w:ascii="Helvetica" w:hAnsi="Helvetica" w:cs="Helvetica" w:hint="default"/>
          <w:b/>
          <w:i w:val="0"/>
          <w:strike w:val="0"/>
          <w:color w:val="000000"/>
          <w:sz w:val="28"/>
          <w:u w:val="none"/>
        </w:rPr>
      </w:lvl>
    </w:lvlOverride>
  </w:num>
  <w:num w:numId="32">
    <w:abstractNumId w:val="21"/>
  </w:num>
  <w:num w:numId="33">
    <w:abstractNumId w:val="6"/>
  </w:num>
  <w:num w:numId="34">
    <w:abstractNumId w:val="7"/>
  </w:num>
  <w:num w:numId="35">
    <w:abstractNumId w:val="16"/>
  </w:num>
  <w:num w:numId="36">
    <w:abstractNumId w:val="33"/>
  </w:num>
  <w:num w:numId="37">
    <w:abstractNumId w:val="17"/>
  </w:num>
  <w:num w:numId="38">
    <w:abstractNumId w:val="4"/>
  </w:num>
  <w:num w:numId="39">
    <w:abstractNumId w:val="9"/>
  </w:num>
  <w:num w:numId="40">
    <w:abstractNumId w:val="3"/>
  </w:num>
  <w:num w:numId="41">
    <w:abstractNumId w:val="2"/>
  </w:num>
  <w:num w:numId="42">
    <w:abstractNumId w:val="35"/>
  </w:num>
  <w:num w:numId="43">
    <w:abstractNumId w:val="26"/>
  </w:num>
  <w:num w:numId="44">
    <w:abstractNumId w:val="10"/>
  </w:num>
  <w:num w:numId="45">
    <w:abstractNumId w:val="1"/>
  </w:num>
  <w:num w:numId="46">
    <w:abstractNumId w:val="15"/>
  </w:num>
  <w:num w:numId="47">
    <w:abstractNumId w:val="23"/>
  </w:num>
  <w:num w:numId="48">
    <w:abstractNumId w:val="20"/>
  </w:num>
  <w:num w:numId="49">
    <w:abstractNumId w:val="30"/>
  </w:num>
  <w:num w:numId="5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D35"/>
    <w:rsid w:val="000016F7"/>
    <w:rsid w:val="00002AFB"/>
    <w:rsid w:val="000030FB"/>
    <w:rsid w:val="000044D8"/>
    <w:rsid w:val="00005CEF"/>
    <w:rsid w:val="00010743"/>
    <w:rsid w:val="000121A8"/>
    <w:rsid w:val="00012547"/>
    <w:rsid w:val="00012DE4"/>
    <w:rsid w:val="00014EDE"/>
    <w:rsid w:val="000153A1"/>
    <w:rsid w:val="00015CC2"/>
    <w:rsid w:val="00016199"/>
    <w:rsid w:val="0001631E"/>
    <w:rsid w:val="0001647E"/>
    <w:rsid w:val="00017B57"/>
    <w:rsid w:val="00017BC3"/>
    <w:rsid w:val="000214F4"/>
    <w:rsid w:val="000215DD"/>
    <w:rsid w:val="00022CA2"/>
    <w:rsid w:val="0002407C"/>
    <w:rsid w:val="00024374"/>
    <w:rsid w:val="00024DFC"/>
    <w:rsid w:val="00025786"/>
    <w:rsid w:val="00032E78"/>
    <w:rsid w:val="000358DD"/>
    <w:rsid w:val="00036BBE"/>
    <w:rsid w:val="00036D9E"/>
    <w:rsid w:val="0004067B"/>
    <w:rsid w:val="0004086B"/>
    <w:rsid w:val="0004221F"/>
    <w:rsid w:val="000423E3"/>
    <w:rsid w:val="00044DBC"/>
    <w:rsid w:val="00044E54"/>
    <w:rsid w:val="000460D3"/>
    <w:rsid w:val="000509CB"/>
    <w:rsid w:val="00052D65"/>
    <w:rsid w:val="00053B6A"/>
    <w:rsid w:val="0005434C"/>
    <w:rsid w:val="000543A2"/>
    <w:rsid w:val="000547AA"/>
    <w:rsid w:val="00054C93"/>
    <w:rsid w:val="00056689"/>
    <w:rsid w:val="0005694D"/>
    <w:rsid w:val="00057E32"/>
    <w:rsid w:val="00063C32"/>
    <w:rsid w:val="00064A51"/>
    <w:rsid w:val="000678A1"/>
    <w:rsid w:val="00070C98"/>
    <w:rsid w:val="000719CD"/>
    <w:rsid w:val="00074847"/>
    <w:rsid w:val="00074977"/>
    <w:rsid w:val="000760D3"/>
    <w:rsid w:val="000765FC"/>
    <w:rsid w:val="0007760C"/>
    <w:rsid w:val="0008051E"/>
    <w:rsid w:val="00081C5D"/>
    <w:rsid w:val="00084921"/>
    <w:rsid w:val="00085272"/>
    <w:rsid w:val="000879AF"/>
    <w:rsid w:val="00091527"/>
    <w:rsid w:val="00096132"/>
    <w:rsid w:val="00097928"/>
    <w:rsid w:val="00097EE2"/>
    <w:rsid w:val="000A0438"/>
    <w:rsid w:val="000A045E"/>
    <w:rsid w:val="000A0F33"/>
    <w:rsid w:val="000A1DF2"/>
    <w:rsid w:val="000A3486"/>
    <w:rsid w:val="000A508B"/>
    <w:rsid w:val="000A5CE3"/>
    <w:rsid w:val="000A5F51"/>
    <w:rsid w:val="000A606E"/>
    <w:rsid w:val="000A7161"/>
    <w:rsid w:val="000B07C0"/>
    <w:rsid w:val="000C1B08"/>
    <w:rsid w:val="000C3F0A"/>
    <w:rsid w:val="000C51F5"/>
    <w:rsid w:val="000C60D2"/>
    <w:rsid w:val="000C63FD"/>
    <w:rsid w:val="000C6C9B"/>
    <w:rsid w:val="000C73E2"/>
    <w:rsid w:val="000D09D5"/>
    <w:rsid w:val="000D1032"/>
    <w:rsid w:val="000D1BC8"/>
    <w:rsid w:val="000D23EF"/>
    <w:rsid w:val="000D2EFF"/>
    <w:rsid w:val="000D3CD0"/>
    <w:rsid w:val="000D45C4"/>
    <w:rsid w:val="000D665D"/>
    <w:rsid w:val="000D6DA0"/>
    <w:rsid w:val="000D7091"/>
    <w:rsid w:val="000E10A2"/>
    <w:rsid w:val="000E2A71"/>
    <w:rsid w:val="000E6E97"/>
    <w:rsid w:val="000E703C"/>
    <w:rsid w:val="000E79F0"/>
    <w:rsid w:val="000E7EB2"/>
    <w:rsid w:val="000F0970"/>
    <w:rsid w:val="000F0AA6"/>
    <w:rsid w:val="000F14D1"/>
    <w:rsid w:val="000F1CF4"/>
    <w:rsid w:val="000F2722"/>
    <w:rsid w:val="000F3A91"/>
    <w:rsid w:val="000F3BE6"/>
    <w:rsid w:val="000F3E5D"/>
    <w:rsid w:val="000F42B0"/>
    <w:rsid w:val="000F643B"/>
    <w:rsid w:val="000F78BA"/>
    <w:rsid w:val="001001B5"/>
    <w:rsid w:val="001017BF"/>
    <w:rsid w:val="00102DB1"/>
    <w:rsid w:val="00103F88"/>
    <w:rsid w:val="00104FD9"/>
    <w:rsid w:val="00105530"/>
    <w:rsid w:val="001110A8"/>
    <w:rsid w:val="00111FB7"/>
    <w:rsid w:val="001122DF"/>
    <w:rsid w:val="0011242A"/>
    <w:rsid w:val="00112FA0"/>
    <w:rsid w:val="00114B2A"/>
    <w:rsid w:val="00114CC7"/>
    <w:rsid w:val="0012063D"/>
    <w:rsid w:val="001209B9"/>
    <w:rsid w:val="00124029"/>
    <w:rsid w:val="00124CA0"/>
    <w:rsid w:val="0012554D"/>
    <w:rsid w:val="00126647"/>
    <w:rsid w:val="00127A8F"/>
    <w:rsid w:val="00131896"/>
    <w:rsid w:val="001319AD"/>
    <w:rsid w:val="001320B9"/>
    <w:rsid w:val="001325A6"/>
    <w:rsid w:val="00132DAD"/>
    <w:rsid w:val="00133ACF"/>
    <w:rsid w:val="00133BC0"/>
    <w:rsid w:val="00134293"/>
    <w:rsid w:val="00135BEE"/>
    <w:rsid w:val="00137884"/>
    <w:rsid w:val="00137BA8"/>
    <w:rsid w:val="001420C7"/>
    <w:rsid w:val="00142EBB"/>
    <w:rsid w:val="00143ACA"/>
    <w:rsid w:val="00144538"/>
    <w:rsid w:val="00144EE0"/>
    <w:rsid w:val="00145BED"/>
    <w:rsid w:val="00145DA0"/>
    <w:rsid w:val="00145E8F"/>
    <w:rsid w:val="00152A16"/>
    <w:rsid w:val="00153070"/>
    <w:rsid w:val="00153E91"/>
    <w:rsid w:val="00154E12"/>
    <w:rsid w:val="00155603"/>
    <w:rsid w:val="00155672"/>
    <w:rsid w:val="00155B0A"/>
    <w:rsid w:val="00156159"/>
    <w:rsid w:val="00156EC7"/>
    <w:rsid w:val="00157C17"/>
    <w:rsid w:val="00157E69"/>
    <w:rsid w:val="00160465"/>
    <w:rsid w:val="00161FF5"/>
    <w:rsid w:val="00162739"/>
    <w:rsid w:val="0016360B"/>
    <w:rsid w:val="00164941"/>
    <w:rsid w:val="001652A4"/>
    <w:rsid w:val="00166B60"/>
    <w:rsid w:val="00166C82"/>
    <w:rsid w:val="00166E25"/>
    <w:rsid w:val="00167D0D"/>
    <w:rsid w:val="00167DA9"/>
    <w:rsid w:val="00171236"/>
    <w:rsid w:val="001713FA"/>
    <w:rsid w:val="00176DC3"/>
    <w:rsid w:val="00180611"/>
    <w:rsid w:val="001827A3"/>
    <w:rsid w:val="00183094"/>
    <w:rsid w:val="001833E1"/>
    <w:rsid w:val="00186257"/>
    <w:rsid w:val="0018637A"/>
    <w:rsid w:val="00187395"/>
    <w:rsid w:val="001878F5"/>
    <w:rsid w:val="00190F0D"/>
    <w:rsid w:val="00191751"/>
    <w:rsid w:val="00191E28"/>
    <w:rsid w:val="00191FCC"/>
    <w:rsid w:val="0019253C"/>
    <w:rsid w:val="00194534"/>
    <w:rsid w:val="0019540A"/>
    <w:rsid w:val="00196228"/>
    <w:rsid w:val="001973AF"/>
    <w:rsid w:val="001A40B2"/>
    <w:rsid w:val="001A4756"/>
    <w:rsid w:val="001A78F5"/>
    <w:rsid w:val="001A798A"/>
    <w:rsid w:val="001B0D35"/>
    <w:rsid w:val="001B0E35"/>
    <w:rsid w:val="001B2CA7"/>
    <w:rsid w:val="001B2EE9"/>
    <w:rsid w:val="001B39B0"/>
    <w:rsid w:val="001B3BA5"/>
    <w:rsid w:val="001B3FDB"/>
    <w:rsid w:val="001B482F"/>
    <w:rsid w:val="001B62FF"/>
    <w:rsid w:val="001B65EA"/>
    <w:rsid w:val="001B71CC"/>
    <w:rsid w:val="001C1261"/>
    <w:rsid w:val="001C21A8"/>
    <w:rsid w:val="001C2699"/>
    <w:rsid w:val="001C2BCB"/>
    <w:rsid w:val="001C33BA"/>
    <w:rsid w:val="001C6DE2"/>
    <w:rsid w:val="001D0AE7"/>
    <w:rsid w:val="001D1DF1"/>
    <w:rsid w:val="001D2E96"/>
    <w:rsid w:val="001D326D"/>
    <w:rsid w:val="001D4676"/>
    <w:rsid w:val="001D46F2"/>
    <w:rsid w:val="001D523E"/>
    <w:rsid w:val="001D60AA"/>
    <w:rsid w:val="001D663C"/>
    <w:rsid w:val="001D6F35"/>
    <w:rsid w:val="001E215A"/>
    <w:rsid w:val="001E2492"/>
    <w:rsid w:val="001E2C64"/>
    <w:rsid w:val="001E4C8D"/>
    <w:rsid w:val="001E64AA"/>
    <w:rsid w:val="001F01DE"/>
    <w:rsid w:val="001F317F"/>
    <w:rsid w:val="001F386E"/>
    <w:rsid w:val="001F5A9E"/>
    <w:rsid w:val="001F5ABA"/>
    <w:rsid w:val="001F6281"/>
    <w:rsid w:val="001F75F1"/>
    <w:rsid w:val="00201C6A"/>
    <w:rsid w:val="00203879"/>
    <w:rsid w:val="00203C8E"/>
    <w:rsid w:val="00204009"/>
    <w:rsid w:val="00204290"/>
    <w:rsid w:val="002054B3"/>
    <w:rsid w:val="00207FD2"/>
    <w:rsid w:val="00210C44"/>
    <w:rsid w:val="00211FFD"/>
    <w:rsid w:val="0021331A"/>
    <w:rsid w:val="002138FF"/>
    <w:rsid w:val="00214AC0"/>
    <w:rsid w:val="00214B7D"/>
    <w:rsid w:val="00214E08"/>
    <w:rsid w:val="002154F3"/>
    <w:rsid w:val="002161B5"/>
    <w:rsid w:val="0021650A"/>
    <w:rsid w:val="00217CE5"/>
    <w:rsid w:val="002210F1"/>
    <w:rsid w:val="002223FB"/>
    <w:rsid w:val="00222BC7"/>
    <w:rsid w:val="0022448D"/>
    <w:rsid w:val="0022521C"/>
    <w:rsid w:val="0022552E"/>
    <w:rsid w:val="00226234"/>
    <w:rsid w:val="002302E4"/>
    <w:rsid w:val="002331EB"/>
    <w:rsid w:val="002347F5"/>
    <w:rsid w:val="0023568E"/>
    <w:rsid w:val="00240773"/>
    <w:rsid w:val="00242091"/>
    <w:rsid w:val="0024321C"/>
    <w:rsid w:val="00246799"/>
    <w:rsid w:val="00246FCC"/>
    <w:rsid w:val="002472F9"/>
    <w:rsid w:val="00247824"/>
    <w:rsid w:val="00251281"/>
    <w:rsid w:val="00251C43"/>
    <w:rsid w:val="002522DF"/>
    <w:rsid w:val="002528AF"/>
    <w:rsid w:val="00252C28"/>
    <w:rsid w:val="0025373E"/>
    <w:rsid w:val="00253F7D"/>
    <w:rsid w:val="0025476D"/>
    <w:rsid w:val="0025485A"/>
    <w:rsid w:val="0025573F"/>
    <w:rsid w:val="00262C04"/>
    <w:rsid w:val="00263EF9"/>
    <w:rsid w:val="00264588"/>
    <w:rsid w:val="00265E23"/>
    <w:rsid w:val="002705EB"/>
    <w:rsid w:val="00272589"/>
    <w:rsid w:val="00272E6B"/>
    <w:rsid w:val="00273B8D"/>
    <w:rsid w:val="00275AD2"/>
    <w:rsid w:val="00275F45"/>
    <w:rsid w:val="002768C0"/>
    <w:rsid w:val="00277C2E"/>
    <w:rsid w:val="002802A3"/>
    <w:rsid w:val="00280875"/>
    <w:rsid w:val="00283C11"/>
    <w:rsid w:val="0028557D"/>
    <w:rsid w:val="00285838"/>
    <w:rsid w:val="00285D07"/>
    <w:rsid w:val="002877EE"/>
    <w:rsid w:val="002900F9"/>
    <w:rsid w:val="002924C5"/>
    <w:rsid w:val="00292B12"/>
    <w:rsid w:val="00292FD5"/>
    <w:rsid w:val="002934C1"/>
    <w:rsid w:val="00297261"/>
    <w:rsid w:val="002A261C"/>
    <w:rsid w:val="002A3C63"/>
    <w:rsid w:val="002A3DD3"/>
    <w:rsid w:val="002A4918"/>
    <w:rsid w:val="002A58B1"/>
    <w:rsid w:val="002A6887"/>
    <w:rsid w:val="002B02A2"/>
    <w:rsid w:val="002B1B66"/>
    <w:rsid w:val="002B3946"/>
    <w:rsid w:val="002B40DC"/>
    <w:rsid w:val="002B4B73"/>
    <w:rsid w:val="002B68C2"/>
    <w:rsid w:val="002B6F65"/>
    <w:rsid w:val="002B7405"/>
    <w:rsid w:val="002C190B"/>
    <w:rsid w:val="002C3928"/>
    <w:rsid w:val="002C3CFB"/>
    <w:rsid w:val="002C5F3E"/>
    <w:rsid w:val="002D0744"/>
    <w:rsid w:val="002D0E3B"/>
    <w:rsid w:val="002D1896"/>
    <w:rsid w:val="002D46C4"/>
    <w:rsid w:val="002D4B2E"/>
    <w:rsid w:val="002D75A4"/>
    <w:rsid w:val="002E1100"/>
    <w:rsid w:val="002E5BE6"/>
    <w:rsid w:val="002E64CB"/>
    <w:rsid w:val="002E78C6"/>
    <w:rsid w:val="002E7B63"/>
    <w:rsid w:val="002E7CEE"/>
    <w:rsid w:val="002F12C9"/>
    <w:rsid w:val="002F14FD"/>
    <w:rsid w:val="002F4C90"/>
    <w:rsid w:val="002F53A0"/>
    <w:rsid w:val="002F56B0"/>
    <w:rsid w:val="00301DCD"/>
    <w:rsid w:val="0030311C"/>
    <w:rsid w:val="00304B4D"/>
    <w:rsid w:val="00304F0B"/>
    <w:rsid w:val="00305B80"/>
    <w:rsid w:val="00306D17"/>
    <w:rsid w:val="00306D58"/>
    <w:rsid w:val="0030750A"/>
    <w:rsid w:val="0030772D"/>
    <w:rsid w:val="0031156A"/>
    <w:rsid w:val="00311AA7"/>
    <w:rsid w:val="003134B5"/>
    <w:rsid w:val="0031496C"/>
    <w:rsid w:val="003159A6"/>
    <w:rsid w:val="00317902"/>
    <w:rsid w:val="00320EF5"/>
    <w:rsid w:val="00321105"/>
    <w:rsid w:val="00323014"/>
    <w:rsid w:val="00323A56"/>
    <w:rsid w:val="00324AD7"/>
    <w:rsid w:val="003268EB"/>
    <w:rsid w:val="003300B5"/>
    <w:rsid w:val="003309BA"/>
    <w:rsid w:val="00330FBE"/>
    <w:rsid w:val="00331D17"/>
    <w:rsid w:val="0033201D"/>
    <w:rsid w:val="00332160"/>
    <w:rsid w:val="00335447"/>
    <w:rsid w:val="00337B8A"/>
    <w:rsid w:val="00340A29"/>
    <w:rsid w:val="00341782"/>
    <w:rsid w:val="0034349C"/>
    <w:rsid w:val="00344A78"/>
    <w:rsid w:val="00344F0A"/>
    <w:rsid w:val="003455EE"/>
    <w:rsid w:val="00345E84"/>
    <w:rsid w:val="003469C8"/>
    <w:rsid w:val="00346A9D"/>
    <w:rsid w:val="00350289"/>
    <w:rsid w:val="00350340"/>
    <w:rsid w:val="003506CA"/>
    <w:rsid w:val="00352135"/>
    <w:rsid w:val="00352C76"/>
    <w:rsid w:val="00353426"/>
    <w:rsid w:val="00356A50"/>
    <w:rsid w:val="00360DFA"/>
    <w:rsid w:val="0036296D"/>
    <w:rsid w:val="00362D30"/>
    <w:rsid w:val="00364C95"/>
    <w:rsid w:val="003654F5"/>
    <w:rsid w:val="00365C08"/>
    <w:rsid w:val="0036657A"/>
    <w:rsid w:val="00366A7C"/>
    <w:rsid w:val="00366F2E"/>
    <w:rsid w:val="00366FF3"/>
    <w:rsid w:val="003674B3"/>
    <w:rsid w:val="0036777D"/>
    <w:rsid w:val="003708FD"/>
    <w:rsid w:val="00373A55"/>
    <w:rsid w:val="00373B4D"/>
    <w:rsid w:val="00373E70"/>
    <w:rsid w:val="003762C5"/>
    <w:rsid w:val="00377135"/>
    <w:rsid w:val="00380220"/>
    <w:rsid w:val="003813B8"/>
    <w:rsid w:val="003820D2"/>
    <w:rsid w:val="0038493D"/>
    <w:rsid w:val="00384C9A"/>
    <w:rsid w:val="003900C5"/>
    <w:rsid w:val="00391D6B"/>
    <w:rsid w:val="00393B10"/>
    <w:rsid w:val="00395F7E"/>
    <w:rsid w:val="0039614A"/>
    <w:rsid w:val="003971A7"/>
    <w:rsid w:val="00397375"/>
    <w:rsid w:val="003A0913"/>
    <w:rsid w:val="003A1FB3"/>
    <w:rsid w:val="003A25C7"/>
    <w:rsid w:val="003A33F7"/>
    <w:rsid w:val="003A5834"/>
    <w:rsid w:val="003A5E9D"/>
    <w:rsid w:val="003A7247"/>
    <w:rsid w:val="003B0166"/>
    <w:rsid w:val="003B0786"/>
    <w:rsid w:val="003B07B2"/>
    <w:rsid w:val="003B10B0"/>
    <w:rsid w:val="003B2206"/>
    <w:rsid w:val="003B2934"/>
    <w:rsid w:val="003B481F"/>
    <w:rsid w:val="003B486F"/>
    <w:rsid w:val="003B55C6"/>
    <w:rsid w:val="003B633B"/>
    <w:rsid w:val="003C05B6"/>
    <w:rsid w:val="003C1578"/>
    <w:rsid w:val="003C163C"/>
    <w:rsid w:val="003C17EC"/>
    <w:rsid w:val="003C38EE"/>
    <w:rsid w:val="003C6B61"/>
    <w:rsid w:val="003D0762"/>
    <w:rsid w:val="003D0963"/>
    <w:rsid w:val="003D34DD"/>
    <w:rsid w:val="003D5832"/>
    <w:rsid w:val="003D5933"/>
    <w:rsid w:val="003D62BD"/>
    <w:rsid w:val="003D6540"/>
    <w:rsid w:val="003E154F"/>
    <w:rsid w:val="003E2356"/>
    <w:rsid w:val="003E3FF9"/>
    <w:rsid w:val="003E56E8"/>
    <w:rsid w:val="003E7F65"/>
    <w:rsid w:val="003F10F2"/>
    <w:rsid w:val="003F1A39"/>
    <w:rsid w:val="003F321C"/>
    <w:rsid w:val="003F3D44"/>
    <w:rsid w:val="003F4378"/>
    <w:rsid w:val="003F664B"/>
    <w:rsid w:val="00402A97"/>
    <w:rsid w:val="00405195"/>
    <w:rsid w:val="004064E1"/>
    <w:rsid w:val="00407AD3"/>
    <w:rsid w:val="00410FE4"/>
    <w:rsid w:val="00411700"/>
    <w:rsid w:val="00413151"/>
    <w:rsid w:val="00414138"/>
    <w:rsid w:val="0041522C"/>
    <w:rsid w:val="00417ED6"/>
    <w:rsid w:val="004200E2"/>
    <w:rsid w:val="0042197F"/>
    <w:rsid w:val="004242AA"/>
    <w:rsid w:val="00424A20"/>
    <w:rsid w:val="004252C9"/>
    <w:rsid w:val="004258B2"/>
    <w:rsid w:val="00425A1E"/>
    <w:rsid w:val="00425F34"/>
    <w:rsid w:val="004263D3"/>
    <w:rsid w:val="0043077F"/>
    <w:rsid w:val="00430939"/>
    <w:rsid w:val="00430E17"/>
    <w:rsid w:val="004313EC"/>
    <w:rsid w:val="00431801"/>
    <w:rsid w:val="004320A1"/>
    <w:rsid w:val="00432D29"/>
    <w:rsid w:val="0043384D"/>
    <w:rsid w:val="004346A5"/>
    <w:rsid w:val="00435EAA"/>
    <w:rsid w:val="00435F3B"/>
    <w:rsid w:val="00440EF3"/>
    <w:rsid w:val="00442CC4"/>
    <w:rsid w:val="00443AC3"/>
    <w:rsid w:val="00445C3B"/>
    <w:rsid w:val="00446FED"/>
    <w:rsid w:val="004509A3"/>
    <w:rsid w:val="0045317A"/>
    <w:rsid w:val="00454411"/>
    <w:rsid w:val="00454E47"/>
    <w:rsid w:val="00463BC1"/>
    <w:rsid w:val="00464027"/>
    <w:rsid w:val="004670CB"/>
    <w:rsid w:val="00467140"/>
    <w:rsid w:val="00467720"/>
    <w:rsid w:val="00470556"/>
    <w:rsid w:val="004709DF"/>
    <w:rsid w:val="00471B40"/>
    <w:rsid w:val="00471DE9"/>
    <w:rsid w:val="00472C33"/>
    <w:rsid w:val="00473E47"/>
    <w:rsid w:val="00474505"/>
    <w:rsid w:val="0047783E"/>
    <w:rsid w:val="00477C32"/>
    <w:rsid w:val="00477C7C"/>
    <w:rsid w:val="00481366"/>
    <w:rsid w:val="004819F0"/>
    <w:rsid w:val="00481A7F"/>
    <w:rsid w:val="00482E09"/>
    <w:rsid w:val="00482ED5"/>
    <w:rsid w:val="00485029"/>
    <w:rsid w:val="00485D70"/>
    <w:rsid w:val="00486D6A"/>
    <w:rsid w:val="0048701F"/>
    <w:rsid w:val="0049046D"/>
    <w:rsid w:val="004914E0"/>
    <w:rsid w:val="00492608"/>
    <w:rsid w:val="00492BA2"/>
    <w:rsid w:val="00495B97"/>
    <w:rsid w:val="00496F4C"/>
    <w:rsid w:val="004A00E5"/>
    <w:rsid w:val="004A1ED6"/>
    <w:rsid w:val="004A270B"/>
    <w:rsid w:val="004A2C4E"/>
    <w:rsid w:val="004A30C0"/>
    <w:rsid w:val="004A3DE0"/>
    <w:rsid w:val="004A722D"/>
    <w:rsid w:val="004A7861"/>
    <w:rsid w:val="004B44BD"/>
    <w:rsid w:val="004B59D2"/>
    <w:rsid w:val="004B6DBB"/>
    <w:rsid w:val="004B75A0"/>
    <w:rsid w:val="004B7A3F"/>
    <w:rsid w:val="004C00D5"/>
    <w:rsid w:val="004C07C0"/>
    <w:rsid w:val="004C4736"/>
    <w:rsid w:val="004C5B44"/>
    <w:rsid w:val="004C5D18"/>
    <w:rsid w:val="004C68D0"/>
    <w:rsid w:val="004C732A"/>
    <w:rsid w:val="004D04F7"/>
    <w:rsid w:val="004D1378"/>
    <w:rsid w:val="004D1E75"/>
    <w:rsid w:val="004D25D9"/>
    <w:rsid w:val="004D342F"/>
    <w:rsid w:val="004D3614"/>
    <w:rsid w:val="004D3BB8"/>
    <w:rsid w:val="004D4316"/>
    <w:rsid w:val="004D4568"/>
    <w:rsid w:val="004D60EE"/>
    <w:rsid w:val="004D70D6"/>
    <w:rsid w:val="004D79F4"/>
    <w:rsid w:val="004E052B"/>
    <w:rsid w:val="004E0CFB"/>
    <w:rsid w:val="004E18F0"/>
    <w:rsid w:val="004E34D0"/>
    <w:rsid w:val="004E410E"/>
    <w:rsid w:val="004E5B1D"/>
    <w:rsid w:val="004F2599"/>
    <w:rsid w:val="004F51FE"/>
    <w:rsid w:val="004F547A"/>
    <w:rsid w:val="004F63BB"/>
    <w:rsid w:val="00500400"/>
    <w:rsid w:val="0050519F"/>
    <w:rsid w:val="00506869"/>
    <w:rsid w:val="00510592"/>
    <w:rsid w:val="00510DF2"/>
    <w:rsid w:val="0051139F"/>
    <w:rsid w:val="005120C7"/>
    <w:rsid w:val="005138C3"/>
    <w:rsid w:val="005138E9"/>
    <w:rsid w:val="0051393C"/>
    <w:rsid w:val="00514272"/>
    <w:rsid w:val="005162DD"/>
    <w:rsid w:val="005212E9"/>
    <w:rsid w:val="00522B39"/>
    <w:rsid w:val="005266C4"/>
    <w:rsid w:val="005276EF"/>
    <w:rsid w:val="00532261"/>
    <w:rsid w:val="00534E2E"/>
    <w:rsid w:val="005359E9"/>
    <w:rsid w:val="00540FA3"/>
    <w:rsid w:val="0054159C"/>
    <w:rsid w:val="00541FB2"/>
    <w:rsid w:val="00544412"/>
    <w:rsid w:val="00544B1C"/>
    <w:rsid w:val="005452C5"/>
    <w:rsid w:val="00545570"/>
    <w:rsid w:val="00545EE0"/>
    <w:rsid w:val="00550BA3"/>
    <w:rsid w:val="00550D1F"/>
    <w:rsid w:val="00550D36"/>
    <w:rsid w:val="00551E5F"/>
    <w:rsid w:val="0055390B"/>
    <w:rsid w:val="00556441"/>
    <w:rsid w:val="0055672E"/>
    <w:rsid w:val="00557D40"/>
    <w:rsid w:val="0056022A"/>
    <w:rsid w:val="005623C2"/>
    <w:rsid w:val="00562578"/>
    <w:rsid w:val="00563F80"/>
    <w:rsid w:val="00564463"/>
    <w:rsid w:val="00565676"/>
    <w:rsid w:val="00565ABA"/>
    <w:rsid w:val="005667E9"/>
    <w:rsid w:val="00572319"/>
    <w:rsid w:val="0057235E"/>
    <w:rsid w:val="005753F8"/>
    <w:rsid w:val="00576CCC"/>
    <w:rsid w:val="005774F0"/>
    <w:rsid w:val="00581E37"/>
    <w:rsid w:val="00581EAB"/>
    <w:rsid w:val="00582D6D"/>
    <w:rsid w:val="005831B5"/>
    <w:rsid w:val="00585D1F"/>
    <w:rsid w:val="00586547"/>
    <w:rsid w:val="005869DB"/>
    <w:rsid w:val="00590068"/>
    <w:rsid w:val="0059008A"/>
    <w:rsid w:val="00590F07"/>
    <w:rsid w:val="00591232"/>
    <w:rsid w:val="0059337C"/>
    <w:rsid w:val="00593809"/>
    <w:rsid w:val="00593946"/>
    <w:rsid w:val="00596A4F"/>
    <w:rsid w:val="00597934"/>
    <w:rsid w:val="005A00EF"/>
    <w:rsid w:val="005A2853"/>
    <w:rsid w:val="005A2EAB"/>
    <w:rsid w:val="005A5AB0"/>
    <w:rsid w:val="005B02E1"/>
    <w:rsid w:val="005B07B5"/>
    <w:rsid w:val="005B34CF"/>
    <w:rsid w:val="005B5518"/>
    <w:rsid w:val="005B7256"/>
    <w:rsid w:val="005B7801"/>
    <w:rsid w:val="005B7C98"/>
    <w:rsid w:val="005C093B"/>
    <w:rsid w:val="005C24B6"/>
    <w:rsid w:val="005C49BF"/>
    <w:rsid w:val="005C5594"/>
    <w:rsid w:val="005C5D72"/>
    <w:rsid w:val="005C5E33"/>
    <w:rsid w:val="005C7845"/>
    <w:rsid w:val="005D04E7"/>
    <w:rsid w:val="005D079C"/>
    <w:rsid w:val="005D2C17"/>
    <w:rsid w:val="005D52AF"/>
    <w:rsid w:val="005D58EE"/>
    <w:rsid w:val="005D5E3F"/>
    <w:rsid w:val="005D644F"/>
    <w:rsid w:val="005D66EE"/>
    <w:rsid w:val="005D69D7"/>
    <w:rsid w:val="005D6A52"/>
    <w:rsid w:val="005D6D45"/>
    <w:rsid w:val="005D6F3C"/>
    <w:rsid w:val="005D72B8"/>
    <w:rsid w:val="005E067F"/>
    <w:rsid w:val="005E11DE"/>
    <w:rsid w:val="005E26A3"/>
    <w:rsid w:val="005E3262"/>
    <w:rsid w:val="005E3527"/>
    <w:rsid w:val="005E3FB3"/>
    <w:rsid w:val="005E67E8"/>
    <w:rsid w:val="005F0E22"/>
    <w:rsid w:val="005F0E93"/>
    <w:rsid w:val="005F294E"/>
    <w:rsid w:val="005F2E9D"/>
    <w:rsid w:val="005F3742"/>
    <w:rsid w:val="005F43DE"/>
    <w:rsid w:val="005F54A5"/>
    <w:rsid w:val="005F597B"/>
    <w:rsid w:val="005F6E13"/>
    <w:rsid w:val="00600347"/>
    <w:rsid w:val="00602D31"/>
    <w:rsid w:val="00602E5F"/>
    <w:rsid w:val="0060540A"/>
    <w:rsid w:val="00605BCB"/>
    <w:rsid w:val="00606FC0"/>
    <w:rsid w:val="0060709E"/>
    <w:rsid w:val="0060768F"/>
    <w:rsid w:val="0061049D"/>
    <w:rsid w:val="00610C88"/>
    <w:rsid w:val="00611C58"/>
    <w:rsid w:val="00612B99"/>
    <w:rsid w:val="0061468C"/>
    <w:rsid w:val="0061479E"/>
    <w:rsid w:val="00614DA3"/>
    <w:rsid w:val="006154A9"/>
    <w:rsid w:val="00615763"/>
    <w:rsid w:val="00616CEB"/>
    <w:rsid w:val="006205B7"/>
    <w:rsid w:val="0062088A"/>
    <w:rsid w:val="00623859"/>
    <w:rsid w:val="00623E1D"/>
    <w:rsid w:val="00625273"/>
    <w:rsid w:val="00625453"/>
    <w:rsid w:val="006255BF"/>
    <w:rsid w:val="00625C8F"/>
    <w:rsid w:val="00626FAA"/>
    <w:rsid w:val="006276A8"/>
    <w:rsid w:val="00631632"/>
    <w:rsid w:val="00631A71"/>
    <w:rsid w:val="00632D29"/>
    <w:rsid w:val="00633834"/>
    <w:rsid w:val="00633E31"/>
    <w:rsid w:val="00634994"/>
    <w:rsid w:val="0063649A"/>
    <w:rsid w:val="00636690"/>
    <w:rsid w:val="00640D16"/>
    <w:rsid w:val="0064206C"/>
    <w:rsid w:val="00642212"/>
    <w:rsid w:val="00643DA0"/>
    <w:rsid w:val="00646F6B"/>
    <w:rsid w:val="0065148B"/>
    <w:rsid w:val="00654140"/>
    <w:rsid w:val="0065465C"/>
    <w:rsid w:val="00656294"/>
    <w:rsid w:val="00656827"/>
    <w:rsid w:val="006576D9"/>
    <w:rsid w:val="00660332"/>
    <w:rsid w:val="006606A9"/>
    <w:rsid w:val="006621E3"/>
    <w:rsid w:val="00664FDF"/>
    <w:rsid w:val="00667A73"/>
    <w:rsid w:val="00673CE7"/>
    <w:rsid w:val="00674666"/>
    <w:rsid w:val="00677E5E"/>
    <w:rsid w:val="00680B1D"/>
    <w:rsid w:val="006811D9"/>
    <w:rsid w:val="0068198B"/>
    <w:rsid w:val="0068211C"/>
    <w:rsid w:val="006821B2"/>
    <w:rsid w:val="0068244B"/>
    <w:rsid w:val="00682A96"/>
    <w:rsid w:val="00685AAB"/>
    <w:rsid w:val="0068607B"/>
    <w:rsid w:val="0068765A"/>
    <w:rsid w:val="00687C0D"/>
    <w:rsid w:val="00690448"/>
    <w:rsid w:val="00690C3F"/>
    <w:rsid w:val="00690ED8"/>
    <w:rsid w:val="00692533"/>
    <w:rsid w:val="00692884"/>
    <w:rsid w:val="0069324A"/>
    <w:rsid w:val="00693C26"/>
    <w:rsid w:val="006941F3"/>
    <w:rsid w:val="00695DBF"/>
    <w:rsid w:val="006973C1"/>
    <w:rsid w:val="006A04C5"/>
    <w:rsid w:val="006A192D"/>
    <w:rsid w:val="006A3459"/>
    <w:rsid w:val="006A39FC"/>
    <w:rsid w:val="006A43F9"/>
    <w:rsid w:val="006A44D5"/>
    <w:rsid w:val="006A61E4"/>
    <w:rsid w:val="006A77ED"/>
    <w:rsid w:val="006A7BFE"/>
    <w:rsid w:val="006B0CC3"/>
    <w:rsid w:val="006B1BFF"/>
    <w:rsid w:val="006B22BE"/>
    <w:rsid w:val="006B43D1"/>
    <w:rsid w:val="006B4DD9"/>
    <w:rsid w:val="006B5C2E"/>
    <w:rsid w:val="006B680E"/>
    <w:rsid w:val="006B78CB"/>
    <w:rsid w:val="006C0661"/>
    <w:rsid w:val="006C1217"/>
    <w:rsid w:val="006C3D1A"/>
    <w:rsid w:val="006C4AAE"/>
    <w:rsid w:val="006C5439"/>
    <w:rsid w:val="006C5B0D"/>
    <w:rsid w:val="006C6608"/>
    <w:rsid w:val="006C6AB7"/>
    <w:rsid w:val="006D00E9"/>
    <w:rsid w:val="006D14AC"/>
    <w:rsid w:val="006D14DC"/>
    <w:rsid w:val="006D1A03"/>
    <w:rsid w:val="006D205B"/>
    <w:rsid w:val="006D3794"/>
    <w:rsid w:val="006D442D"/>
    <w:rsid w:val="006D4492"/>
    <w:rsid w:val="006D4B20"/>
    <w:rsid w:val="006D6F38"/>
    <w:rsid w:val="006D7F42"/>
    <w:rsid w:val="006D7F5B"/>
    <w:rsid w:val="006E04BE"/>
    <w:rsid w:val="006E0CD5"/>
    <w:rsid w:val="006E10F4"/>
    <w:rsid w:val="006E146A"/>
    <w:rsid w:val="006E20B0"/>
    <w:rsid w:val="006E20C9"/>
    <w:rsid w:val="006E23A3"/>
    <w:rsid w:val="006E3CFB"/>
    <w:rsid w:val="006E5183"/>
    <w:rsid w:val="006E5C7E"/>
    <w:rsid w:val="006E6FF0"/>
    <w:rsid w:val="006F1CC2"/>
    <w:rsid w:val="006F22E2"/>
    <w:rsid w:val="006F382F"/>
    <w:rsid w:val="006F5BB9"/>
    <w:rsid w:val="00700569"/>
    <w:rsid w:val="00700701"/>
    <w:rsid w:val="00700B80"/>
    <w:rsid w:val="0070125C"/>
    <w:rsid w:val="0070334D"/>
    <w:rsid w:val="00704CC2"/>
    <w:rsid w:val="00705035"/>
    <w:rsid w:val="00705EE0"/>
    <w:rsid w:val="00706C07"/>
    <w:rsid w:val="007076B6"/>
    <w:rsid w:val="00713183"/>
    <w:rsid w:val="0072064B"/>
    <w:rsid w:val="0072121A"/>
    <w:rsid w:val="00721536"/>
    <w:rsid w:val="00721552"/>
    <w:rsid w:val="007233DA"/>
    <w:rsid w:val="007245AB"/>
    <w:rsid w:val="00731D86"/>
    <w:rsid w:val="00734B16"/>
    <w:rsid w:val="00735CA6"/>
    <w:rsid w:val="00735CC1"/>
    <w:rsid w:val="00736D90"/>
    <w:rsid w:val="00737028"/>
    <w:rsid w:val="00742360"/>
    <w:rsid w:val="0074257E"/>
    <w:rsid w:val="00742B4E"/>
    <w:rsid w:val="00744225"/>
    <w:rsid w:val="0074432D"/>
    <w:rsid w:val="007463D5"/>
    <w:rsid w:val="007467C0"/>
    <w:rsid w:val="00750B9A"/>
    <w:rsid w:val="00750E13"/>
    <w:rsid w:val="00753D3A"/>
    <w:rsid w:val="00756623"/>
    <w:rsid w:val="0075673A"/>
    <w:rsid w:val="00757F36"/>
    <w:rsid w:val="00760EA0"/>
    <w:rsid w:val="007618CD"/>
    <w:rsid w:val="00761CFF"/>
    <w:rsid w:val="00762E6A"/>
    <w:rsid w:val="00763E77"/>
    <w:rsid w:val="00764693"/>
    <w:rsid w:val="007648F8"/>
    <w:rsid w:val="00765F42"/>
    <w:rsid w:val="007662E2"/>
    <w:rsid w:val="0076782C"/>
    <w:rsid w:val="00767A19"/>
    <w:rsid w:val="00767CBE"/>
    <w:rsid w:val="00771380"/>
    <w:rsid w:val="0077232D"/>
    <w:rsid w:val="00772D84"/>
    <w:rsid w:val="00772DD9"/>
    <w:rsid w:val="007732FF"/>
    <w:rsid w:val="007743A6"/>
    <w:rsid w:val="00775A24"/>
    <w:rsid w:val="00775BA5"/>
    <w:rsid w:val="00776659"/>
    <w:rsid w:val="00776926"/>
    <w:rsid w:val="00777219"/>
    <w:rsid w:val="00777F0D"/>
    <w:rsid w:val="00777F82"/>
    <w:rsid w:val="00780169"/>
    <w:rsid w:val="0078090E"/>
    <w:rsid w:val="007816B4"/>
    <w:rsid w:val="007822D1"/>
    <w:rsid w:val="007822E6"/>
    <w:rsid w:val="00782C1C"/>
    <w:rsid w:val="007837C6"/>
    <w:rsid w:val="007841DE"/>
    <w:rsid w:val="007847B9"/>
    <w:rsid w:val="0078527E"/>
    <w:rsid w:val="00785EC3"/>
    <w:rsid w:val="00786D86"/>
    <w:rsid w:val="00786F1A"/>
    <w:rsid w:val="007927BB"/>
    <w:rsid w:val="00793444"/>
    <w:rsid w:val="007952C4"/>
    <w:rsid w:val="0079591E"/>
    <w:rsid w:val="00795A39"/>
    <w:rsid w:val="00795A6C"/>
    <w:rsid w:val="007A00AF"/>
    <w:rsid w:val="007A0674"/>
    <w:rsid w:val="007A1856"/>
    <w:rsid w:val="007A19B9"/>
    <w:rsid w:val="007A2B9D"/>
    <w:rsid w:val="007A30E3"/>
    <w:rsid w:val="007A3A31"/>
    <w:rsid w:val="007A5BF7"/>
    <w:rsid w:val="007A5C79"/>
    <w:rsid w:val="007A6106"/>
    <w:rsid w:val="007A7238"/>
    <w:rsid w:val="007B087C"/>
    <w:rsid w:val="007B3878"/>
    <w:rsid w:val="007B4B44"/>
    <w:rsid w:val="007B5C24"/>
    <w:rsid w:val="007B61C0"/>
    <w:rsid w:val="007B6519"/>
    <w:rsid w:val="007B694B"/>
    <w:rsid w:val="007B75CC"/>
    <w:rsid w:val="007B793A"/>
    <w:rsid w:val="007C0AD8"/>
    <w:rsid w:val="007C19C9"/>
    <w:rsid w:val="007C2278"/>
    <w:rsid w:val="007C2398"/>
    <w:rsid w:val="007C29F8"/>
    <w:rsid w:val="007C32B9"/>
    <w:rsid w:val="007C44E4"/>
    <w:rsid w:val="007C4A7E"/>
    <w:rsid w:val="007C5FD5"/>
    <w:rsid w:val="007C7CD4"/>
    <w:rsid w:val="007D13EF"/>
    <w:rsid w:val="007D175E"/>
    <w:rsid w:val="007D2EB2"/>
    <w:rsid w:val="007D3AB9"/>
    <w:rsid w:val="007D3C8B"/>
    <w:rsid w:val="007E0762"/>
    <w:rsid w:val="007E3E40"/>
    <w:rsid w:val="007E4353"/>
    <w:rsid w:val="007E53F4"/>
    <w:rsid w:val="007E5C34"/>
    <w:rsid w:val="007E70D4"/>
    <w:rsid w:val="007F0952"/>
    <w:rsid w:val="007F0B64"/>
    <w:rsid w:val="007F26CA"/>
    <w:rsid w:val="007F279B"/>
    <w:rsid w:val="007F2C70"/>
    <w:rsid w:val="007F2E61"/>
    <w:rsid w:val="007F2FDE"/>
    <w:rsid w:val="007F2FE1"/>
    <w:rsid w:val="007F4353"/>
    <w:rsid w:val="007F44F7"/>
    <w:rsid w:val="007F7E6B"/>
    <w:rsid w:val="008022C3"/>
    <w:rsid w:val="00802353"/>
    <w:rsid w:val="008031AF"/>
    <w:rsid w:val="0080322C"/>
    <w:rsid w:val="00803CA9"/>
    <w:rsid w:val="00804686"/>
    <w:rsid w:val="0081005C"/>
    <w:rsid w:val="0081080D"/>
    <w:rsid w:val="00813A4D"/>
    <w:rsid w:val="008147CE"/>
    <w:rsid w:val="008162B7"/>
    <w:rsid w:val="0082063F"/>
    <w:rsid w:val="00821E11"/>
    <w:rsid w:val="00823C4B"/>
    <w:rsid w:val="00823F81"/>
    <w:rsid w:val="00824BB1"/>
    <w:rsid w:val="00825544"/>
    <w:rsid w:val="00826ABA"/>
    <w:rsid w:val="0082708D"/>
    <w:rsid w:val="00830CEF"/>
    <w:rsid w:val="00831FA7"/>
    <w:rsid w:val="0083313F"/>
    <w:rsid w:val="00833679"/>
    <w:rsid w:val="00833CE5"/>
    <w:rsid w:val="008344A9"/>
    <w:rsid w:val="00834D4A"/>
    <w:rsid w:val="00835873"/>
    <w:rsid w:val="00835949"/>
    <w:rsid w:val="00835CCE"/>
    <w:rsid w:val="00840231"/>
    <w:rsid w:val="00840350"/>
    <w:rsid w:val="00840616"/>
    <w:rsid w:val="00841578"/>
    <w:rsid w:val="008424F9"/>
    <w:rsid w:val="00845AB6"/>
    <w:rsid w:val="008469EC"/>
    <w:rsid w:val="0084768E"/>
    <w:rsid w:val="008501F5"/>
    <w:rsid w:val="0085193A"/>
    <w:rsid w:val="00852676"/>
    <w:rsid w:val="008529C7"/>
    <w:rsid w:val="0085403B"/>
    <w:rsid w:val="008543CF"/>
    <w:rsid w:val="00854913"/>
    <w:rsid w:val="00854C64"/>
    <w:rsid w:val="00855922"/>
    <w:rsid w:val="00856D5A"/>
    <w:rsid w:val="00857118"/>
    <w:rsid w:val="008614DE"/>
    <w:rsid w:val="00862497"/>
    <w:rsid w:val="00863752"/>
    <w:rsid w:val="0086399B"/>
    <w:rsid w:val="008643BC"/>
    <w:rsid w:val="008675C0"/>
    <w:rsid w:val="00867B12"/>
    <w:rsid w:val="00871400"/>
    <w:rsid w:val="00871D1B"/>
    <w:rsid w:val="0087280D"/>
    <w:rsid w:val="008730D5"/>
    <w:rsid w:val="008773A9"/>
    <w:rsid w:val="0087761F"/>
    <w:rsid w:val="0087792B"/>
    <w:rsid w:val="00877B7D"/>
    <w:rsid w:val="00880884"/>
    <w:rsid w:val="00880CE8"/>
    <w:rsid w:val="008819D9"/>
    <w:rsid w:val="0088254E"/>
    <w:rsid w:val="0088293A"/>
    <w:rsid w:val="008829C1"/>
    <w:rsid w:val="00883347"/>
    <w:rsid w:val="00883449"/>
    <w:rsid w:val="00883B53"/>
    <w:rsid w:val="0088567C"/>
    <w:rsid w:val="00885A42"/>
    <w:rsid w:val="00885C7E"/>
    <w:rsid w:val="008861D1"/>
    <w:rsid w:val="0089001E"/>
    <w:rsid w:val="00890941"/>
    <w:rsid w:val="0089205C"/>
    <w:rsid w:val="00892352"/>
    <w:rsid w:val="0089269E"/>
    <w:rsid w:val="00892C0A"/>
    <w:rsid w:val="0089561F"/>
    <w:rsid w:val="00897174"/>
    <w:rsid w:val="00897C5B"/>
    <w:rsid w:val="008A095C"/>
    <w:rsid w:val="008A1610"/>
    <w:rsid w:val="008A290D"/>
    <w:rsid w:val="008A71AA"/>
    <w:rsid w:val="008A7846"/>
    <w:rsid w:val="008A7ACD"/>
    <w:rsid w:val="008B3155"/>
    <w:rsid w:val="008B5487"/>
    <w:rsid w:val="008B6EBD"/>
    <w:rsid w:val="008C013F"/>
    <w:rsid w:val="008C1ACE"/>
    <w:rsid w:val="008C1C6A"/>
    <w:rsid w:val="008C2D7B"/>
    <w:rsid w:val="008C35E3"/>
    <w:rsid w:val="008C49E9"/>
    <w:rsid w:val="008C6190"/>
    <w:rsid w:val="008C724A"/>
    <w:rsid w:val="008C786F"/>
    <w:rsid w:val="008D0938"/>
    <w:rsid w:val="008D0C8D"/>
    <w:rsid w:val="008D2402"/>
    <w:rsid w:val="008D2418"/>
    <w:rsid w:val="008D4F1E"/>
    <w:rsid w:val="008D544D"/>
    <w:rsid w:val="008D5A2D"/>
    <w:rsid w:val="008D763A"/>
    <w:rsid w:val="008E1742"/>
    <w:rsid w:val="008E1887"/>
    <w:rsid w:val="008E24AF"/>
    <w:rsid w:val="008E2EE6"/>
    <w:rsid w:val="008E7E24"/>
    <w:rsid w:val="008F1C14"/>
    <w:rsid w:val="008F2272"/>
    <w:rsid w:val="008F4BB9"/>
    <w:rsid w:val="008F4CD1"/>
    <w:rsid w:val="008F5431"/>
    <w:rsid w:val="008F5AC6"/>
    <w:rsid w:val="008F6091"/>
    <w:rsid w:val="008F62DF"/>
    <w:rsid w:val="008F6AF9"/>
    <w:rsid w:val="008F6B0D"/>
    <w:rsid w:val="008F6E0A"/>
    <w:rsid w:val="008F7787"/>
    <w:rsid w:val="00900927"/>
    <w:rsid w:val="0090153F"/>
    <w:rsid w:val="00904ABE"/>
    <w:rsid w:val="00904CEC"/>
    <w:rsid w:val="00906A22"/>
    <w:rsid w:val="00906ABB"/>
    <w:rsid w:val="00907AF1"/>
    <w:rsid w:val="00910B5F"/>
    <w:rsid w:val="00912522"/>
    <w:rsid w:val="00912F16"/>
    <w:rsid w:val="009179D9"/>
    <w:rsid w:val="00921637"/>
    <w:rsid w:val="0092460F"/>
    <w:rsid w:val="00924DF1"/>
    <w:rsid w:val="00925DDB"/>
    <w:rsid w:val="00926601"/>
    <w:rsid w:val="00926D30"/>
    <w:rsid w:val="0092730A"/>
    <w:rsid w:val="009311BB"/>
    <w:rsid w:val="00931E55"/>
    <w:rsid w:val="00932AD5"/>
    <w:rsid w:val="009337C3"/>
    <w:rsid w:val="00934D88"/>
    <w:rsid w:val="00936BFC"/>
    <w:rsid w:val="009371D4"/>
    <w:rsid w:val="00945063"/>
    <w:rsid w:val="0094597D"/>
    <w:rsid w:val="00947CAA"/>
    <w:rsid w:val="009502F0"/>
    <w:rsid w:val="00954614"/>
    <w:rsid w:val="00954830"/>
    <w:rsid w:val="00954B33"/>
    <w:rsid w:val="00955132"/>
    <w:rsid w:val="00956D1F"/>
    <w:rsid w:val="00957AE9"/>
    <w:rsid w:val="00962713"/>
    <w:rsid w:val="00962C22"/>
    <w:rsid w:val="009634FB"/>
    <w:rsid w:val="009643A7"/>
    <w:rsid w:val="00966F98"/>
    <w:rsid w:val="009679FF"/>
    <w:rsid w:val="00967B7E"/>
    <w:rsid w:val="0097076F"/>
    <w:rsid w:val="0097680F"/>
    <w:rsid w:val="00977685"/>
    <w:rsid w:val="00982DF2"/>
    <w:rsid w:val="009836F3"/>
    <w:rsid w:val="009862AA"/>
    <w:rsid w:val="00987014"/>
    <w:rsid w:val="00987851"/>
    <w:rsid w:val="00992A15"/>
    <w:rsid w:val="00992E88"/>
    <w:rsid w:val="0099416F"/>
    <w:rsid w:val="009950D6"/>
    <w:rsid w:val="00995B3A"/>
    <w:rsid w:val="009967AB"/>
    <w:rsid w:val="009968B3"/>
    <w:rsid w:val="009970A7"/>
    <w:rsid w:val="00997453"/>
    <w:rsid w:val="009A0197"/>
    <w:rsid w:val="009A0622"/>
    <w:rsid w:val="009A0C8A"/>
    <w:rsid w:val="009A0C8E"/>
    <w:rsid w:val="009A23F9"/>
    <w:rsid w:val="009A3541"/>
    <w:rsid w:val="009A3FA1"/>
    <w:rsid w:val="009A53B0"/>
    <w:rsid w:val="009A5675"/>
    <w:rsid w:val="009A63BB"/>
    <w:rsid w:val="009A68D3"/>
    <w:rsid w:val="009A71F3"/>
    <w:rsid w:val="009B0157"/>
    <w:rsid w:val="009B2ACB"/>
    <w:rsid w:val="009B3CBF"/>
    <w:rsid w:val="009B5330"/>
    <w:rsid w:val="009C1C5D"/>
    <w:rsid w:val="009C3E73"/>
    <w:rsid w:val="009C5925"/>
    <w:rsid w:val="009C618B"/>
    <w:rsid w:val="009C6891"/>
    <w:rsid w:val="009C70EA"/>
    <w:rsid w:val="009C7C80"/>
    <w:rsid w:val="009D021F"/>
    <w:rsid w:val="009D0FD4"/>
    <w:rsid w:val="009D2C81"/>
    <w:rsid w:val="009D2E21"/>
    <w:rsid w:val="009D31F9"/>
    <w:rsid w:val="009D376A"/>
    <w:rsid w:val="009D43DC"/>
    <w:rsid w:val="009D4864"/>
    <w:rsid w:val="009D4D97"/>
    <w:rsid w:val="009D5B24"/>
    <w:rsid w:val="009E0956"/>
    <w:rsid w:val="009E09D0"/>
    <w:rsid w:val="009E1AA9"/>
    <w:rsid w:val="009E2109"/>
    <w:rsid w:val="009E23B7"/>
    <w:rsid w:val="009E291A"/>
    <w:rsid w:val="009E3024"/>
    <w:rsid w:val="009E3EBD"/>
    <w:rsid w:val="009E3F8F"/>
    <w:rsid w:val="009E5013"/>
    <w:rsid w:val="009E589D"/>
    <w:rsid w:val="009E6CCD"/>
    <w:rsid w:val="009E725B"/>
    <w:rsid w:val="009E73EB"/>
    <w:rsid w:val="009F07F4"/>
    <w:rsid w:val="009F1030"/>
    <w:rsid w:val="009F2076"/>
    <w:rsid w:val="009F232C"/>
    <w:rsid w:val="009F4428"/>
    <w:rsid w:val="009F61E9"/>
    <w:rsid w:val="009F6727"/>
    <w:rsid w:val="009F6D5D"/>
    <w:rsid w:val="009F78B3"/>
    <w:rsid w:val="00A00BF3"/>
    <w:rsid w:val="00A02194"/>
    <w:rsid w:val="00A0238A"/>
    <w:rsid w:val="00A025CF"/>
    <w:rsid w:val="00A027FB"/>
    <w:rsid w:val="00A059D9"/>
    <w:rsid w:val="00A05F52"/>
    <w:rsid w:val="00A066BE"/>
    <w:rsid w:val="00A06B58"/>
    <w:rsid w:val="00A071B3"/>
    <w:rsid w:val="00A07574"/>
    <w:rsid w:val="00A10C5A"/>
    <w:rsid w:val="00A11499"/>
    <w:rsid w:val="00A127B4"/>
    <w:rsid w:val="00A14CAE"/>
    <w:rsid w:val="00A1698D"/>
    <w:rsid w:val="00A16A75"/>
    <w:rsid w:val="00A17C67"/>
    <w:rsid w:val="00A20FE2"/>
    <w:rsid w:val="00A22971"/>
    <w:rsid w:val="00A242A2"/>
    <w:rsid w:val="00A279AF"/>
    <w:rsid w:val="00A27DAE"/>
    <w:rsid w:val="00A31195"/>
    <w:rsid w:val="00A31BBF"/>
    <w:rsid w:val="00A33B6B"/>
    <w:rsid w:val="00A33BF2"/>
    <w:rsid w:val="00A345EC"/>
    <w:rsid w:val="00A362A0"/>
    <w:rsid w:val="00A400BB"/>
    <w:rsid w:val="00A40BEF"/>
    <w:rsid w:val="00A44006"/>
    <w:rsid w:val="00A44D27"/>
    <w:rsid w:val="00A44E0A"/>
    <w:rsid w:val="00A5008F"/>
    <w:rsid w:val="00A502D2"/>
    <w:rsid w:val="00A53A8F"/>
    <w:rsid w:val="00A53BF0"/>
    <w:rsid w:val="00A543E6"/>
    <w:rsid w:val="00A55191"/>
    <w:rsid w:val="00A605D1"/>
    <w:rsid w:val="00A6133B"/>
    <w:rsid w:val="00A62F01"/>
    <w:rsid w:val="00A63CAE"/>
    <w:rsid w:val="00A6531C"/>
    <w:rsid w:val="00A662E6"/>
    <w:rsid w:val="00A674AD"/>
    <w:rsid w:val="00A7226E"/>
    <w:rsid w:val="00A72A45"/>
    <w:rsid w:val="00A732CE"/>
    <w:rsid w:val="00A736FB"/>
    <w:rsid w:val="00A73EB4"/>
    <w:rsid w:val="00A745EB"/>
    <w:rsid w:val="00A74C71"/>
    <w:rsid w:val="00A76273"/>
    <w:rsid w:val="00A776F1"/>
    <w:rsid w:val="00A81103"/>
    <w:rsid w:val="00A819FE"/>
    <w:rsid w:val="00A83DCC"/>
    <w:rsid w:val="00A8507D"/>
    <w:rsid w:val="00A90D28"/>
    <w:rsid w:val="00A91963"/>
    <w:rsid w:val="00A92A44"/>
    <w:rsid w:val="00A92F44"/>
    <w:rsid w:val="00A92FDA"/>
    <w:rsid w:val="00A931E6"/>
    <w:rsid w:val="00A93D5B"/>
    <w:rsid w:val="00A94BF7"/>
    <w:rsid w:val="00A94EA5"/>
    <w:rsid w:val="00A95CDE"/>
    <w:rsid w:val="00A95FD9"/>
    <w:rsid w:val="00A97A2B"/>
    <w:rsid w:val="00A97D02"/>
    <w:rsid w:val="00AA0EAC"/>
    <w:rsid w:val="00AA164F"/>
    <w:rsid w:val="00AA2E7E"/>
    <w:rsid w:val="00AA4835"/>
    <w:rsid w:val="00AA48D8"/>
    <w:rsid w:val="00AA5FEB"/>
    <w:rsid w:val="00AA6E0F"/>
    <w:rsid w:val="00AB1748"/>
    <w:rsid w:val="00AB1ADE"/>
    <w:rsid w:val="00AB2EF9"/>
    <w:rsid w:val="00AB36E7"/>
    <w:rsid w:val="00AB4A0C"/>
    <w:rsid w:val="00AB4B80"/>
    <w:rsid w:val="00AC02D4"/>
    <w:rsid w:val="00AC0BA6"/>
    <w:rsid w:val="00AC330F"/>
    <w:rsid w:val="00AC5F07"/>
    <w:rsid w:val="00AC6061"/>
    <w:rsid w:val="00AC6510"/>
    <w:rsid w:val="00AC6606"/>
    <w:rsid w:val="00AC711D"/>
    <w:rsid w:val="00AD1038"/>
    <w:rsid w:val="00AD198A"/>
    <w:rsid w:val="00AD2151"/>
    <w:rsid w:val="00AD27C7"/>
    <w:rsid w:val="00AD294C"/>
    <w:rsid w:val="00AD3DB9"/>
    <w:rsid w:val="00AD41BF"/>
    <w:rsid w:val="00AD43CC"/>
    <w:rsid w:val="00AD4C1E"/>
    <w:rsid w:val="00AD5761"/>
    <w:rsid w:val="00AD6DDF"/>
    <w:rsid w:val="00AE0ACE"/>
    <w:rsid w:val="00AE0FC1"/>
    <w:rsid w:val="00AE11D4"/>
    <w:rsid w:val="00AE2BED"/>
    <w:rsid w:val="00AE30AB"/>
    <w:rsid w:val="00AE49A7"/>
    <w:rsid w:val="00AE720A"/>
    <w:rsid w:val="00AE7C91"/>
    <w:rsid w:val="00AF112F"/>
    <w:rsid w:val="00AF6FE5"/>
    <w:rsid w:val="00AF7B78"/>
    <w:rsid w:val="00AF7EDB"/>
    <w:rsid w:val="00B00E17"/>
    <w:rsid w:val="00B010CB"/>
    <w:rsid w:val="00B026DC"/>
    <w:rsid w:val="00B03E78"/>
    <w:rsid w:val="00B0404B"/>
    <w:rsid w:val="00B06086"/>
    <w:rsid w:val="00B066A5"/>
    <w:rsid w:val="00B075B7"/>
    <w:rsid w:val="00B0760F"/>
    <w:rsid w:val="00B11F3C"/>
    <w:rsid w:val="00B12CA2"/>
    <w:rsid w:val="00B1393B"/>
    <w:rsid w:val="00B151DA"/>
    <w:rsid w:val="00B15CA5"/>
    <w:rsid w:val="00B15F54"/>
    <w:rsid w:val="00B17EA7"/>
    <w:rsid w:val="00B21CC5"/>
    <w:rsid w:val="00B222D1"/>
    <w:rsid w:val="00B2271A"/>
    <w:rsid w:val="00B2453F"/>
    <w:rsid w:val="00B25349"/>
    <w:rsid w:val="00B25E9B"/>
    <w:rsid w:val="00B2616B"/>
    <w:rsid w:val="00B26825"/>
    <w:rsid w:val="00B26C4B"/>
    <w:rsid w:val="00B274CE"/>
    <w:rsid w:val="00B27993"/>
    <w:rsid w:val="00B30974"/>
    <w:rsid w:val="00B30A3F"/>
    <w:rsid w:val="00B30FF0"/>
    <w:rsid w:val="00B3349F"/>
    <w:rsid w:val="00B33A59"/>
    <w:rsid w:val="00B34426"/>
    <w:rsid w:val="00B34FE8"/>
    <w:rsid w:val="00B36904"/>
    <w:rsid w:val="00B36F73"/>
    <w:rsid w:val="00B40AF8"/>
    <w:rsid w:val="00B42288"/>
    <w:rsid w:val="00B44F49"/>
    <w:rsid w:val="00B452CA"/>
    <w:rsid w:val="00B46017"/>
    <w:rsid w:val="00B506E2"/>
    <w:rsid w:val="00B51509"/>
    <w:rsid w:val="00B52F47"/>
    <w:rsid w:val="00B54A3E"/>
    <w:rsid w:val="00B56FE5"/>
    <w:rsid w:val="00B6146F"/>
    <w:rsid w:val="00B62079"/>
    <w:rsid w:val="00B62288"/>
    <w:rsid w:val="00B6340F"/>
    <w:rsid w:val="00B63D04"/>
    <w:rsid w:val="00B657C7"/>
    <w:rsid w:val="00B66DBE"/>
    <w:rsid w:val="00B70322"/>
    <w:rsid w:val="00B70BD7"/>
    <w:rsid w:val="00B741A9"/>
    <w:rsid w:val="00B746AF"/>
    <w:rsid w:val="00B755DD"/>
    <w:rsid w:val="00B75D75"/>
    <w:rsid w:val="00B763C7"/>
    <w:rsid w:val="00B8088C"/>
    <w:rsid w:val="00B816A7"/>
    <w:rsid w:val="00B827D8"/>
    <w:rsid w:val="00B83539"/>
    <w:rsid w:val="00B836FE"/>
    <w:rsid w:val="00B840CD"/>
    <w:rsid w:val="00B86735"/>
    <w:rsid w:val="00B871AA"/>
    <w:rsid w:val="00B90494"/>
    <w:rsid w:val="00B92950"/>
    <w:rsid w:val="00B93B91"/>
    <w:rsid w:val="00B94FC6"/>
    <w:rsid w:val="00B956C5"/>
    <w:rsid w:val="00B957CC"/>
    <w:rsid w:val="00B95A4A"/>
    <w:rsid w:val="00B97C5D"/>
    <w:rsid w:val="00BA00B2"/>
    <w:rsid w:val="00BA28FB"/>
    <w:rsid w:val="00BA3115"/>
    <w:rsid w:val="00BA58C4"/>
    <w:rsid w:val="00BA601F"/>
    <w:rsid w:val="00BA6244"/>
    <w:rsid w:val="00BA6811"/>
    <w:rsid w:val="00BA7A77"/>
    <w:rsid w:val="00BB185E"/>
    <w:rsid w:val="00BB1869"/>
    <w:rsid w:val="00BB2B68"/>
    <w:rsid w:val="00BB2E64"/>
    <w:rsid w:val="00BB39D5"/>
    <w:rsid w:val="00BB3CE0"/>
    <w:rsid w:val="00BB4D28"/>
    <w:rsid w:val="00BC049E"/>
    <w:rsid w:val="00BC0B2A"/>
    <w:rsid w:val="00BC0C34"/>
    <w:rsid w:val="00BC1035"/>
    <w:rsid w:val="00BC2B4C"/>
    <w:rsid w:val="00BC358D"/>
    <w:rsid w:val="00BC3CD0"/>
    <w:rsid w:val="00BC4FC4"/>
    <w:rsid w:val="00BD0CD6"/>
    <w:rsid w:val="00BD0E51"/>
    <w:rsid w:val="00BD2E55"/>
    <w:rsid w:val="00BD4F1E"/>
    <w:rsid w:val="00BD5237"/>
    <w:rsid w:val="00BE11D2"/>
    <w:rsid w:val="00BE20D5"/>
    <w:rsid w:val="00BE2273"/>
    <w:rsid w:val="00BE258A"/>
    <w:rsid w:val="00BE40DF"/>
    <w:rsid w:val="00BE497D"/>
    <w:rsid w:val="00BE5893"/>
    <w:rsid w:val="00BE5F22"/>
    <w:rsid w:val="00BF2799"/>
    <w:rsid w:val="00BF3810"/>
    <w:rsid w:val="00C00311"/>
    <w:rsid w:val="00C009C3"/>
    <w:rsid w:val="00C05D6C"/>
    <w:rsid w:val="00C0677E"/>
    <w:rsid w:val="00C07702"/>
    <w:rsid w:val="00C11A78"/>
    <w:rsid w:val="00C124AF"/>
    <w:rsid w:val="00C12525"/>
    <w:rsid w:val="00C12E96"/>
    <w:rsid w:val="00C130DF"/>
    <w:rsid w:val="00C136D8"/>
    <w:rsid w:val="00C140BD"/>
    <w:rsid w:val="00C14C40"/>
    <w:rsid w:val="00C150D1"/>
    <w:rsid w:val="00C15DDC"/>
    <w:rsid w:val="00C17150"/>
    <w:rsid w:val="00C176D4"/>
    <w:rsid w:val="00C17BCC"/>
    <w:rsid w:val="00C17C65"/>
    <w:rsid w:val="00C17D87"/>
    <w:rsid w:val="00C20284"/>
    <w:rsid w:val="00C21E55"/>
    <w:rsid w:val="00C21E5C"/>
    <w:rsid w:val="00C21F39"/>
    <w:rsid w:val="00C253B4"/>
    <w:rsid w:val="00C277CA"/>
    <w:rsid w:val="00C27F4D"/>
    <w:rsid w:val="00C336E5"/>
    <w:rsid w:val="00C34615"/>
    <w:rsid w:val="00C349DB"/>
    <w:rsid w:val="00C40798"/>
    <w:rsid w:val="00C4155D"/>
    <w:rsid w:val="00C428B7"/>
    <w:rsid w:val="00C429F6"/>
    <w:rsid w:val="00C42F41"/>
    <w:rsid w:val="00C43A94"/>
    <w:rsid w:val="00C452E9"/>
    <w:rsid w:val="00C5095C"/>
    <w:rsid w:val="00C518A3"/>
    <w:rsid w:val="00C526F0"/>
    <w:rsid w:val="00C52969"/>
    <w:rsid w:val="00C52A6E"/>
    <w:rsid w:val="00C530A7"/>
    <w:rsid w:val="00C55C88"/>
    <w:rsid w:val="00C565DF"/>
    <w:rsid w:val="00C56ADF"/>
    <w:rsid w:val="00C56E71"/>
    <w:rsid w:val="00C57684"/>
    <w:rsid w:val="00C577A8"/>
    <w:rsid w:val="00C57B67"/>
    <w:rsid w:val="00C61C31"/>
    <w:rsid w:val="00C6494F"/>
    <w:rsid w:val="00C64EDC"/>
    <w:rsid w:val="00C67EC7"/>
    <w:rsid w:val="00C70285"/>
    <w:rsid w:val="00C705A7"/>
    <w:rsid w:val="00C727D0"/>
    <w:rsid w:val="00C73BA9"/>
    <w:rsid w:val="00C7443F"/>
    <w:rsid w:val="00C77232"/>
    <w:rsid w:val="00C77AB3"/>
    <w:rsid w:val="00C803A0"/>
    <w:rsid w:val="00C81132"/>
    <w:rsid w:val="00C81DCC"/>
    <w:rsid w:val="00C81EBE"/>
    <w:rsid w:val="00C828D4"/>
    <w:rsid w:val="00C84A19"/>
    <w:rsid w:val="00C86BFB"/>
    <w:rsid w:val="00C876EF"/>
    <w:rsid w:val="00C87700"/>
    <w:rsid w:val="00C87EC0"/>
    <w:rsid w:val="00C904EE"/>
    <w:rsid w:val="00C90D80"/>
    <w:rsid w:val="00C92F90"/>
    <w:rsid w:val="00C9405C"/>
    <w:rsid w:val="00C94C87"/>
    <w:rsid w:val="00C96CAC"/>
    <w:rsid w:val="00CA0173"/>
    <w:rsid w:val="00CA113E"/>
    <w:rsid w:val="00CA22C1"/>
    <w:rsid w:val="00CA3000"/>
    <w:rsid w:val="00CA34BB"/>
    <w:rsid w:val="00CA3BE1"/>
    <w:rsid w:val="00CA49BA"/>
    <w:rsid w:val="00CA4AB7"/>
    <w:rsid w:val="00CA650D"/>
    <w:rsid w:val="00CA7280"/>
    <w:rsid w:val="00CB027A"/>
    <w:rsid w:val="00CB0372"/>
    <w:rsid w:val="00CB161E"/>
    <w:rsid w:val="00CB20F2"/>
    <w:rsid w:val="00CB299E"/>
    <w:rsid w:val="00CB61A5"/>
    <w:rsid w:val="00CB75B3"/>
    <w:rsid w:val="00CC1781"/>
    <w:rsid w:val="00CC26DA"/>
    <w:rsid w:val="00CC2ADB"/>
    <w:rsid w:val="00CC3F72"/>
    <w:rsid w:val="00CC429A"/>
    <w:rsid w:val="00CC6072"/>
    <w:rsid w:val="00CC7031"/>
    <w:rsid w:val="00CD0F8C"/>
    <w:rsid w:val="00CD4CBE"/>
    <w:rsid w:val="00CD5C1D"/>
    <w:rsid w:val="00CD6D45"/>
    <w:rsid w:val="00CD6E91"/>
    <w:rsid w:val="00CD6F79"/>
    <w:rsid w:val="00CD7914"/>
    <w:rsid w:val="00CE0082"/>
    <w:rsid w:val="00CE0A53"/>
    <w:rsid w:val="00CE0B70"/>
    <w:rsid w:val="00CE1404"/>
    <w:rsid w:val="00CE15B1"/>
    <w:rsid w:val="00CE19C8"/>
    <w:rsid w:val="00CE1E8D"/>
    <w:rsid w:val="00CE2E33"/>
    <w:rsid w:val="00CE5B0D"/>
    <w:rsid w:val="00CE6168"/>
    <w:rsid w:val="00CE621E"/>
    <w:rsid w:val="00CF1135"/>
    <w:rsid w:val="00CF1FBF"/>
    <w:rsid w:val="00CF3840"/>
    <w:rsid w:val="00CF4FC0"/>
    <w:rsid w:val="00CF5F43"/>
    <w:rsid w:val="00CF7C40"/>
    <w:rsid w:val="00CF7EB7"/>
    <w:rsid w:val="00D036AF"/>
    <w:rsid w:val="00D03744"/>
    <w:rsid w:val="00D03B0A"/>
    <w:rsid w:val="00D052C0"/>
    <w:rsid w:val="00D05C5B"/>
    <w:rsid w:val="00D0753C"/>
    <w:rsid w:val="00D07AB7"/>
    <w:rsid w:val="00D10684"/>
    <w:rsid w:val="00D11DC9"/>
    <w:rsid w:val="00D128D8"/>
    <w:rsid w:val="00D147FF"/>
    <w:rsid w:val="00D20675"/>
    <w:rsid w:val="00D221BA"/>
    <w:rsid w:val="00D230E7"/>
    <w:rsid w:val="00D23812"/>
    <w:rsid w:val="00D24295"/>
    <w:rsid w:val="00D244D8"/>
    <w:rsid w:val="00D27E74"/>
    <w:rsid w:val="00D31FBF"/>
    <w:rsid w:val="00D32ACE"/>
    <w:rsid w:val="00D34E5B"/>
    <w:rsid w:val="00D36A9A"/>
    <w:rsid w:val="00D3749B"/>
    <w:rsid w:val="00D37727"/>
    <w:rsid w:val="00D42328"/>
    <w:rsid w:val="00D428FE"/>
    <w:rsid w:val="00D42D23"/>
    <w:rsid w:val="00D43067"/>
    <w:rsid w:val="00D43AF9"/>
    <w:rsid w:val="00D45D2E"/>
    <w:rsid w:val="00D46665"/>
    <w:rsid w:val="00D466A7"/>
    <w:rsid w:val="00D47777"/>
    <w:rsid w:val="00D5016E"/>
    <w:rsid w:val="00D512E7"/>
    <w:rsid w:val="00D52C3B"/>
    <w:rsid w:val="00D534EA"/>
    <w:rsid w:val="00D53A3D"/>
    <w:rsid w:val="00D54DDE"/>
    <w:rsid w:val="00D54FE1"/>
    <w:rsid w:val="00D613AA"/>
    <w:rsid w:val="00D641C5"/>
    <w:rsid w:val="00D64DF2"/>
    <w:rsid w:val="00D655D2"/>
    <w:rsid w:val="00D658DA"/>
    <w:rsid w:val="00D701A2"/>
    <w:rsid w:val="00D70248"/>
    <w:rsid w:val="00D70617"/>
    <w:rsid w:val="00D7095D"/>
    <w:rsid w:val="00D7492A"/>
    <w:rsid w:val="00D74C5E"/>
    <w:rsid w:val="00D751CE"/>
    <w:rsid w:val="00D75F22"/>
    <w:rsid w:val="00D76692"/>
    <w:rsid w:val="00D769AC"/>
    <w:rsid w:val="00D77D4E"/>
    <w:rsid w:val="00D81F39"/>
    <w:rsid w:val="00D825E6"/>
    <w:rsid w:val="00D8342A"/>
    <w:rsid w:val="00D8463F"/>
    <w:rsid w:val="00D8468E"/>
    <w:rsid w:val="00D85D2E"/>
    <w:rsid w:val="00D9303E"/>
    <w:rsid w:val="00D953A9"/>
    <w:rsid w:val="00D95D4A"/>
    <w:rsid w:val="00DA09AF"/>
    <w:rsid w:val="00DA1363"/>
    <w:rsid w:val="00DA37CF"/>
    <w:rsid w:val="00DA3BB8"/>
    <w:rsid w:val="00DA67C4"/>
    <w:rsid w:val="00DA68B3"/>
    <w:rsid w:val="00DA7605"/>
    <w:rsid w:val="00DA7B78"/>
    <w:rsid w:val="00DB05DC"/>
    <w:rsid w:val="00DB1DC9"/>
    <w:rsid w:val="00DB413D"/>
    <w:rsid w:val="00DC0D5A"/>
    <w:rsid w:val="00DC0E99"/>
    <w:rsid w:val="00DC1549"/>
    <w:rsid w:val="00DC1D36"/>
    <w:rsid w:val="00DC418D"/>
    <w:rsid w:val="00DC432D"/>
    <w:rsid w:val="00DC43F1"/>
    <w:rsid w:val="00DC4594"/>
    <w:rsid w:val="00DC51A2"/>
    <w:rsid w:val="00DC53C6"/>
    <w:rsid w:val="00DC7661"/>
    <w:rsid w:val="00DC7AD8"/>
    <w:rsid w:val="00DD015D"/>
    <w:rsid w:val="00DD0B55"/>
    <w:rsid w:val="00DD25BE"/>
    <w:rsid w:val="00DD2752"/>
    <w:rsid w:val="00DD2BF5"/>
    <w:rsid w:val="00DD2F88"/>
    <w:rsid w:val="00DD36BE"/>
    <w:rsid w:val="00DD42E6"/>
    <w:rsid w:val="00DD4485"/>
    <w:rsid w:val="00DD4EC2"/>
    <w:rsid w:val="00DD6B27"/>
    <w:rsid w:val="00DD6FAD"/>
    <w:rsid w:val="00DE0915"/>
    <w:rsid w:val="00DE135E"/>
    <w:rsid w:val="00DE1639"/>
    <w:rsid w:val="00DE2542"/>
    <w:rsid w:val="00DE29E0"/>
    <w:rsid w:val="00DE2D84"/>
    <w:rsid w:val="00DE38EF"/>
    <w:rsid w:val="00DE5057"/>
    <w:rsid w:val="00DE5BC2"/>
    <w:rsid w:val="00DE5EF3"/>
    <w:rsid w:val="00DE798F"/>
    <w:rsid w:val="00DF0522"/>
    <w:rsid w:val="00DF0A83"/>
    <w:rsid w:val="00DF1615"/>
    <w:rsid w:val="00DF1F1B"/>
    <w:rsid w:val="00DF22A9"/>
    <w:rsid w:val="00DF2426"/>
    <w:rsid w:val="00DF4557"/>
    <w:rsid w:val="00DF458E"/>
    <w:rsid w:val="00DF6716"/>
    <w:rsid w:val="00DF787E"/>
    <w:rsid w:val="00DF7B3E"/>
    <w:rsid w:val="00E0180A"/>
    <w:rsid w:val="00E019F6"/>
    <w:rsid w:val="00E040A3"/>
    <w:rsid w:val="00E04368"/>
    <w:rsid w:val="00E05E87"/>
    <w:rsid w:val="00E06591"/>
    <w:rsid w:val="00E065FD"/>
    <w:rsid w:val="00E107BF"/>
    <w:rsid w:val="00E1100F"/>
    <w:rsid w:val="00E125CE"/>
    <w:rsid w:val="00E13442"/>
    <w:rsid w:val="00E13CFB"/>
    <w:rsid w:val="00E14873"/>
    <w:rsid w:val="00E15BFA"/>
    <w:rsid w:val="00E166CB"/>
    <w:rsid w:val="00E1776F"/>
    <w:rsid w:val="00E179AE"/>
    <w:rsid w:val="00E17BD3"/>
    <w:rsid w:val="00E17E8F"/>
    <w:rsid w:val="00E17E9E"/>
    <w:rsid w:val="00E20070"/>
    <w:rsid w:val="00E216BF"/>
    <w:rsid w:val="00E22C38"/>
    <w:rsid w:val="00E231F5"/>
    <w:rsid w:val="00E26B09"/>
    <w:rsid w:val="00E278E8"/>
    <w:rsid w:val="00E30E2E"/>
    <w:rsid w:val="00E312C1"/>
    <w:rsid w:val="00E31430"/>
    <w:rsid w:val="00E326DE"/>
    <w:rsid w:val="00E32C08"/>
    <w:rsid w:val="00E34744"/>
    <w:rsid w:val="00E3487D"/>
    <w:rsid w:val="00E36CA7"/>
    <w:rsid w:val="00E401A2"/>
    <w:rsid w:val="00E40215"/>
    <w:rsid w:val="00E41891"/>
    <w:rsid w:val="00E42E43"/>
    <w:rsid w:val="00E438C6"/>
    <w:rsid w:val="00E43C6E"/>
    <w:rsid w:val="00E43EEB"/>
    <w:rsid w:val="00E457C6"/>
    <w:rsid w:val="00E4644D"/>
    <w:rsid w:val="00E50AEC"/>
    <w:rsid w:val="00E51C77"/>
    <w:rsid w:val="00E54BED"/>
    <w:rsid w:val="00E56116"/>
    <w:rsid w:val="00E56333"/>
    <w:rsid w:val="00E57E9C"/>
    <w:rsid w:val="00E60A47"/>
    <w:rsid w:val="00E61561"/>
    <w:rsid w:val="00E6376F"/>
    <w:rsid w:val="00E6377E"/>
    <w:rsid w:val="00E63A41"/>
    <w:rsid w:val="00E64F53"/>
    <w:rsid w:val="00E6634E"/>
    <w:rsid w:val="00E66FEC"/>
    <w:rsid w:val="00E679C0"/>
    <w:rsid w:val="00E70782"/>
    <w:rsid w:val="00E7145A"/>
    <w:rsid w:val="00E71E30"/>
    <w:rsid w:val="00E736AD"/>
    <w:rsid w:val="00E749AD"/>
    <w:rsid w:val="00E76419"/>
    <w:rsid w:val="00E76EAB"/>
    <w:rsid w:val="00E80F99"/>
    <w:rsid w:val="00E81668"/>
    <w:rsid w:val="00E82013"/>
    <w:rsid w:val="00E82C3C"/>
    <w:rsid w:val="00E82F3A"/>
    <w:rsid w:val="00E845B1"/>
    <w:rsid w:val="00E84C73"/>
    <w:rsid w:val="00E84F60"/>
    <w:rsid w:val="00E8580A"/>
    <w:rsid w:val="00E8580C"/>
    <w:rsid w:val="00E8652C"/>
    <w:rsid w:val="00E87DE6"/>
    <w:rsid w:val="00E903C0"/>
    <w:rsid w:val="00E90464"/>
    <w:rsid w:val="00E92C79"/>
    <w:rsid w:val="00E94E83"/>
    <w:rsid w:val="00E95116"/>
    <w:rsid w:val="00E9735D"/>
    <w:rsid w:val="00EA0C57"/>
    <w:rsid w:val="00EA179A"/>
    <w:rsid w:val="00EA479B"/>
    <w:rsid w:val="00EA5836"/>
    <w:rsid w:val="00EA5D73"/>
    <w:rsid w:val="00EA71EA"/>
    <w:rsid w:val="00EB1E53"/>
    <w:rsid w:val="00EB207A"/>
    <w:rsid w:val="00EB2176"/>
    <w:rsid w:val="00EB3830"/>
    <w:rsid w:val="00EB48A0"/>
    <w:rsid w:val="00EB50E1"/>
    <w:rsid w:val="00EB58F4"/>
    <w:rsid w:val="00EB5DCB"/>
    <w:rsid w:val="00EB5E60"/>
    <w:rsid w:val="00EB5F68"/>
    <w:rsid w:val="00EB6279"/>
    <w:rsid w:val="00EC0267"/>
    <w:rsid w:val="00EC18A7"/>
    <w:rsid w:val="00EC2199"/>
    <w:rsid w:val="00EC23E3"/>
    <w:rsid w:val="00EC33BD"/>
    <w:rsid w:val="00EC3666"/>
    <w:rsid w:val="00EC4D25"/>
    <w:rsid w:val="00EC7F7D"/>
    <w:rsid w:val="00ED185C"/>
    <w:rsid w:val="00ED1C1A"/>
    <w:rsid w:val="00ED243E"/>
    <w:rsid w:val="00ED24EA"/>
    <w:rsid w:val="00ED2EC8"/>
    <w:rsid w:val="00ED3577"/>
    <w:rsid w:val="00ED4A13"/>
    <w:rsid w:val="00ED5A4E"/>
    <w:rsid w:val="00ED6E10"/>
    <w:rsid w:val="00ED6E1B"/>
    <w:rsid w:val="00ED70B0"/>
    <w:rsid w:val="00ED7AE9"/>
    <w:rsid w:val="00EE0A6B"/>
    <w:rsid w:val="00EE13D2"/>
    <w:rsid w:val="00EE1433"/>
    <w:rsid w:val="00EE1B85"/>
    <w:rsid w:val="00EE1C3B"/>
    <w:rsid w:val="00EE3031"/>
    <w:rsid w:val="00EE31F6"/>
    <w:rsid w:val="00EE4115"/>
    <w:rsid w:val="00EE4472"/>
    <w:rsid w:val="00EE4473"/>
    <w:rsid w:val="00EE7545"/>
    <w:rsid w:val="00EE77FA"/>
    <w:rsid w:val="00EF0D3A"/>
    <w:rsid w:val="00EF279F"/>
    <w:rsid w:val="00EF3CD9"/>
    <w:rsid w:val="00EF4103"/>
    <w:rsid w:val="00EF44A6"/>
    <w:rsid w:val="00EF6193"/>
    <w:rsid w:val="00EF6D0E"/>
    <w:rsid w:val="00EF716D"/>
    <w:rsid w:val="00EF7516"/>
    <w:rsid w:val="00EF7572"/>
    <w:rsid w:val="00F01399"/>
    <w:rsid w:val="00F01AC4"/>
    <w:rsid w:val="00F02A2B"/>
    <w:rsid w:val="00F034DC"/>
    <w:rsid w:val="00F06794"/>
    <w:rsid w:val="00F0680D"/>
    <w:rsid w:val="00F06BE7"/>
    <w:rsid w:val="00F1065D"/>
    <w:rsid w:val="00F119CD"/>
    <w:rsid w:val="00F11CF4"/>
    <w:rsid w:val="00F11E5F"/>
    <w:rsid w:val="00F125C8"/>
    <w:rsid w:val="00F128E8"/>
    <w:rsid w:val="00F139C8"/>
    <w:rsid w:val="00F13DB9"/>
    <w:rsid w:val="00F14088"/>
    <w:rsid w:val="00F14165"/>
    <w:rsid w:val="00F149E2"/>
    <w:rsid w:val="00F15BC8"/>
    <w:rsid w:val="00F15CE1"/>
    <w:rsid w:val="00F15DDD"/>
    <w:rsid w:val="00F16C83"/>
    <w:rsid w:val="00F21A74"/>
    <w:rsid w:val="00F22596"/>
    <w:rsid w:val="00F23A1F"/>
    <w:rsid w:val="00F268AA"/>
    <w:rsid w:val="00F2798B"/>
    <w:rsid w:val="00F30F99"/>
    <w:rsid w:val="00F314C5"/>
    <w:rsid w:val="00F31AB2"/>
    <w:rsid w:val="00F321AA"/>
    <w:rsid w:val="00F33959"/>
    <w:rsid w:val="00F34FF6"/>
    <w:rsid w:val="00F41F73"/>
    <w:rsid w:val="00F46804"/>
    <w:rsid w:val="00F47BB3"/>
    <w:rsid w:val="00F50A79"/>
    <w:rsid w:val="00F50B2F"/>
    <w:rsid w:val="00F5217A"/>
    <w:rsid w:val="00F54CEC"/>
    <w:rsid w:val="00F55B9B"/>
    <w:rsid w:val="00F57ED3"/>
    <w:rsid w:val="00F603E4"/>
    <w:rsid w:val="00F621B2"/>
    <w:rsid w:val="00F63408"/>
    <w:rsid w:val="00F64A1D"/>
    <w:rsid w:val="00F65346"/>
    <w:rsid w:val="00F66466"/>
    <w:rsid w:val="00F6663F"/>
    <w:rsid w:val="00F672FA"/>
    <w:rsid w:val="00F72638"/>
    <w:rsid w:val="00F77A3A"/>
    <w:rsid w:val="00F8582D"/>
    <w:rsid w:val="00F861F7"/>
    <w:rsid w:val="00F86520"/>
    <w:rsid w:val="00F87DB1"/>
    <w:rsid w:val="00F90FCC"/>
    <w:rsid w:val="00F96134"/>
    <w:rsid w:val="00F97DFA"/>
    <w:rsid w:val="00FA19D0"/>
    <w:rsid w:val="00FA5A10"/>
    <w:rsid w:val="00FA7157"/>
    <w:rsid w:val="00FA7727"/>
    <w:rsid w:val="00FB0403"/>
    <w:rsid w:val="00FB1756"/>
    <w:rsid w:val="00FB48E5"/>
    <w:rsid w:val="00FB4F6D"/>
    <w:rsid w:val="00FB5724"/>
    <w:rsid w:val="00FB7EB4"/>
    <w:rsid w:val="00FB7EC9"/>
    <w:rsid w:val="00FC10EA"/>
    <w:rsid w:val="00FC2A06"/>
    <w:rsid w:val="00FC6425"/>
    <w:rsid w:val="00FD001D"/>
    <w:rsid w:val="00FD5CD6"/>
    <w:rsid w:val="00FD7625"/>
    <w:rsid w:val="00FE179B"/>
    <w:rsid w:val="00FE4878"/>
    <w:rsid w:val="00FE4A6D"/>
    <w:rsid w:val="00FE752A"/>
    <w:rsid w:val="00FE7BBC"/>
    <w:rsid w:val="00FF12E9"/>
    <w:rsid w:val="00FF3C27"/>
    <w:rsid w:val="00FF3DA3"/>
    <w:rsid w:val="00FF3DAB"/>
    <w:rsid w:val="00FF4455"/>
    <w:rsid w:val="00FF4E82"/>
    <w:rsid w:val="00FF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4:docId w14:val="068E743C"/>
  <w15:docId w15:val="{DDA20082-7A6A-416C-99D6-B4899683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17902"/>
    <w:rPr>
      <w:rFonts w:ascii="GE Inspira" w:hAnsi="GE Inspira"/>
      <w:sz w:val="24"/>
      <w:szCs w:val="24"/>
      <w:lang w:bidi="he-IL"/>
    </w:rPr>
  </w:style>
  <w:style w:type="paragraph" w:styleId="1">
    <w:name w:val="heading 1"/>
    <w:next w:val="Text"/>
    <w:uiPriority w:val="1"/>
    <w:qFormat/>
    <w:rsid w:val="00E51C77"/>
    <w:pPr>
      <w:keepNext/>
      <w:numPr>
        <w:numId w:val="1"/>
      </w:numPr>
      <w:spacing w:before="360" w:after="60"/>
      <w:outlineLvl w:val="0"/>
    </w:pPr>
    <w:rPr>
      <w:rFonts w:ascii="GE Inspira" w:hAnsi="GE Inspira" w:cs="Arial"/>
      <w:b/>
      <w:bCs/>
      <w:caps/>
      <w:kern w:val="32"/>
      <w:sz w:val="28"/>
      <w:szCs w:val="32"/>
    </w:rPr>
  </w:style>
  <w:style w:type="paragraph" w:styleId="2">
    <w:name w:val="heading 2"/>
    <w:basedOn w:val="1"/>
    <w:next w:val="Text"/>
    <w:qFormat/>
    <w:rsid w:val="00E51C77"/>
    <w:pPr>
      <w:numPr>
        <w:ilvl w:val="1"/>
      </w:numPr>
      <w:tabs>
        <w:tab w:val="clear" w:pos="1440"/>
        <w:tab w:val="num" w:pos="720"/>
      </w:tabs>
      <w:ind w:left="720" w:hanging="720"/>
      <w:outlineLvl w:val="1"/>
    </w:pPr>
    <w:rPr>
      <w:bCs w:val="0"/>
      <w:caps w:val="0"/>
      <w:szCs w:val="28"/>
    </w:rPr>
  </w:style>
  <w:style w:type="paragraph" w:styleId="3">
    <w:name w:val="heading 3"/>
    <w:basedOn w:val="2"/>
    <w:next w:val="Text"/>
    <w:qFormat/>
    <w:rsid w:val="00E51C77"/>
    <w:pPr>
      <w:numPr>
        <w:ilvl w:val="2"/>
      </w:numPr>
      <w:tabs>
        <w:tab w:val="clear" w:pos="2520"/>
        <w:tab w:val="left" w:pos="720"/>
      </w:tabs>
      <w:spacing w:before="240"/>
      <w:ind w:left="720" w:hanging="720"/>
      <w:outlineLvl w:val="2"/>
    </w:pPr>
    <w:rPr>
      <w:bCs/>
      <w:sz w:val="24"/>
      <w:szCs w:val="26"/>
    </w:rPr>
  </w:style>
  <w:style w:type="paragraph" w:styleId="4">
    <w:name w:val="heading 4"/>
    <w:basedOn w:val="3"/>
    <w:next w:val="Text"/>
    <w:qFormat/>
    <w:rsid w:val="00E51C77"/>
    <w:pPr>
      <w:numPr>
        <w:ilvl w:val="0"/>
        <w:numId w:val="0"/>
      </w:numPr>
      <w:ind w:left="900"/>
      <w:outlineLvl w:val="3"/>
    </w:pPr>
    <w:rPr>
      <w:bCs w:val="0"/>
      <w:iCs/>
      <w:szCs w:val="28"/>
    </w:rPr>
  </w:style>
  <w:style w:type="paragraph" w:styleId="5">
    <w:name w:val="heading 5"/>
    <w:basedOn w:val="4"/>
    <w:next w:val="Text"/>
    <w:qFormat/>
    <w:rsid w:val="00E51C77"/>
    <w:pPr>
      <w:tabs>
        <w:tab w:val="left" w:pos="720"/>
      </w:tabs>
      <w:outlineLvl w:val="4"/>
    </w:pPr>
    <w:rPr>
      <w:i/>
      <w:iCs w:val="0"/>
      <w:szCs w:val="26"/>
    </w:rPr>
  </w:style>
  <w:style w:type="paragraph" w:styleId="6">
    <w:name w:val="heading 6"/>
    <w:basedOn w:val="5"/>
    <w:next w:val="Text"/>
    <w:qFormat/>
    <w:rsid w:val="00E51C77"/>
    <w:pPr>
      <w:outlineLvl w:val="5"/>
    </w:pPr>
    <w:rPr>
      <w:i w:val="0"/>
      <w:iCs/>
      <w:sz w:val="22"/>
      <w:szCs w:val="22"/>
    </w:rPr>
  </w:style>
  <w:style w:type="paragraph" w:styleId="7">
    <w:name w:val="heading 7"/>
    <w:basedOn w:val="6"/>
    <w:next w:val="Text"/>
    <w:qFormat/>
    <w:rsid w:val="00E51C77"/>
    <w:pPr>
      <w:outlineLvl w:val="6"/>
    </w:pPr>
  </w:style>
  <w:style w:type="paragraph" w:styleId="8">
    <w:name w:val="heading 8"/>
    <w:basedOn w:val="7"/>
    <w:next w:val="Text"/>
    <w:qFormat/>
    <w:rsid w:val="00E51C77"/>
    <w:pPr>
      <w:outlineLvl w:val="7"/>
    </w:pPr>
    <w:rPr>
      <w:i/>
      <w:iCs w:val="0"/>
    </w:rPr>
  </w:style>
  <w:style w:type="paragraph" w:styleId="9">
    <w:name w:val="heading 9"/>
    <w:basedOn w:val="8"/>
    <w:next w:val="Text"/>
    <w:link w:val="90"/>
    <w:qFormat/>
    <w:rsid w:val="00E51C77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E51C77"/>
    <w:rPr>
      <w:b/>
      <w:bCs/>
      <w:sz w:val="28"/>
    </w:rPr>
  </w:style>
  <w:style w:type="paragraph" w:styleId="a5">
    <w:name w:val="footer"/>
    <w:basedOn w:val="a"/>
    <w:semiHidden/>
    <w:rsid w:val="00E51C77"/>
    <w:pPr>
      <w:tabs>
        <w:tab w:val="right" w:pos="10620"/>
      </w:tabs>
      <w:jc w:val="center"/>
    </w:pPr>
    <w:rPr>
      <w:sz w:val="20"/>
    </w:rPr>
  </w:style>
  <w:style w:type="character" w:styleId="a6">
    <w:name w:val="page number"/>
    <w:basedOn w:val="a0"/>
    <w:semiHidden/>
  </w:style>
  <w:style w:type="paragraph" w:styleId="a7">
    <w:name w:val="Body Text"/>
    <w:basedOn w:val="a"/>
    <w:link w:val="a8"/>
    <w:semiHidden/>
    <w:pPr>
      <w:widowControl w:val="0"/>
      <w:tabs>
        <w:tab w:val="left" w:pos="2145"/>
      </w:tabs>
      <w:spacing w:before="34"/>
    </w:pPr>
    <w:rPr>
      <w:b/>
      <w:snapToGrid w:val="0"/>
      <w:color w:val="000000"/>
      <w:sz w:val="18"/>
    </w:rPr>
  </w:style>
  <w:style w:type="paragraph" w:styleId="20">
    <w:name w:val="Body Text 2"/>
    <w:basedOn w:val="a"/>
    <w:semiHidden/>
    <w:rPr>
      <w:snapToGrid w:val="0"/>
      <w:sz w:val="14"/>
    </w:rPr>
  </w:style>
  <w:style w:type="table" w:styleId="a9">
    <w:name w:val="Table Grid"/>
    <w:basedOn w:val="a1"/>
    <w:uiPriority w:val="59"/>
    <w:rsid w:val="007A6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眉 字符"/>
    <w:basedOn w:val="a0"/>
    <w:link w:val="a3"/>
    <w:semiHidden/>
    <w:rsid w:val="000879AF"/>
    <w:rPr>
      <w:rFonts w:ascii="GE Inspira" w:hAnsi="GE Inspira"/>
      <w:b/>
      <w:bCs/>
      <w:sz w:val="28"/>
      <w:szCs w:val="24"/>
      <w:lang w:bidi="he-IL"/>
    </w:rPr>
  </w:style>
  <w:style w:type="paragraph" w:styleId="aa">
    <w:name w:val="List Paragraph"/>
    <w:basedOn w:val="a"/>
    <w:uiPriority w:val="34"/>
    <w:qFormat/>
    <w:rsid w:val="00F02A2B"/>
    <w:pPr>
      <w:ind w:left="720"/>
      <w:contextualSpacing/>
    </w:pPr>
  </w:style>
  <w:style w:type="paragraph" w:customStyle="1" w:styleId="FooterBold">
    <w:name w:val="FooterBold"/>
    <w:basedOn w:val="a5"/>
    <w:rsid w:val="00E51C77"/>
    <w:rPr>
      <w:b/>
      <w:bCs/>
    </w:rPr>
  </w:style>
  <w:style w:type="character" w:customStyle="1" w:styleId="a8">
    <w:name w:val="正文文本 字符"/>
    <w:basedOn w:val="a0"/>
    <w:link w:val="a7"/>
    <w:semiHidden/>
    <w:rsid w:val="00124CA0"/>
    <w:rPr>
      <w:rFonts w:ascii="GE Inspira" w:hAnsi="GE Inspira"/>
      <w:b/>
      <w:snapToGrid w:val="0"/>
      <w:color w:val="000000"/>
      <w:sz w:val="18"/>
    </w:rPr>
  </w:style>
  <w:style w:type="character" w:customStyle="1" w:styleId="90">
    <w:name w:val="标题 9 字符"/>
    <w:basedOn w:val="a0"/>
    <w:link w:val="9"/>
    <w:rsid w:val="00124CA0"/>
    <w:rPr>
      <w:rFonts w:ascii="GE Inspira" w:hAnsi="GE Inspira" w:cs="Arial"/>
      <w:b/>
      <w:i/>
      <w:kern w:val="32"/>
      <w:sz w:val="22"/>
      <w:szCs w:val="22"/>
    </w:rPr>
  </w:style>
  <w:style w:type="paragraph" w:styleId="ab">
    <w:name w:val="Document Map"/>
    <w:basedOn w:val="a"/>
    <w:link w:val="ac"/>
    <w:semiHidden/>
    <w:rsid w:val="00E51C77"/>
    <w:pPr>
      <w:shd w:val="clear" w:color="auto" w:fill="FFFF99"/>
      <w:tabs>
        <w:tab w:val="left" w:pos="1170"/>
      </w:tabs>
      <w:spacing w:after="120"/>
    </w:pPr>
    <w:rPr>
      <w:rFonts w:ascii="Arial" w:hAnsi="Arial"/>
      <w:snapToGrid w:val="0"/>
      <w:sz w:val="18"/>
      <w:szCs w:val="20"/>
      <w:lang w:bidi="ar-SA"/>
    </w:rPr>
  </w:style>
  <w:style w:type="character" w:customStyle="1" w:styleId="ac">
    <w:name w:val="文档结构图 字符"/>
    <w:basedOn w:val="a0"/>
    <w:link w:val="ab"/>
    <w:semiHidden/>
    <w:rsid w:val="00124CA0"/>
    <w:rPr>
      <w:rFonts w:ascii="Arial" w:hAnsi="Arial"/>
      <w:snapToGrid w:val="0"/>
      <w:sz w:val="18"/>
      <w:shd w:val="clear" w:color="auto" w:fill="FFFF99"/>
    </w:rPr>
  </w:style>
  <w:style w:type="paragraph" w:styleId="ad">
    <w:name w:val="caption"/>
    <w:basedOn w:val="a"/>
    <w:next w:val="a"/>
    <w:qFormat/>
    <w:rsid w:val="00E51C77"/>
    <w:pPr>
      <w:keepNext/>
      <w:spacing w:before="120" w:after="120"/>
      <w:ind w:left="900"/>
    </w:pPr>
    <w:rPr>
      <w:b/>
      <w:bCs/>
      <w:sz w:val="20"/>
      <w:szCs w:val="20"/>
    </w:rPr>
  </w:style>
  <w:style w:type="paragraph" w:customStyle="1" w:styleId="EndOfDoc">
    <w:name w:val="EndOfDoc"/>
    <w:rsid w:val="00E51C77"/>
    <w:pPr>
      <w:pBdr>
        <w:top w:val="single" w:sz="4" w:space="1" w:color="auto"/>
      </w:pBdr>
      <w:spacing w:before="360"/>
      <w:jc w:val="center"/>
    </w:pPr>
    <w:rPr>
      <w:rFonts w:ascii="GE Inspira" w:hAnsi="GE Inspira"/>
      <w:i/>
      <w:iCs/>
    </w:rPr>
  </w:style>
  <w:style w:type="paragraph" w:customStyle="1" w:styleId="FigureTitle">
    <w:name w:val="FigureTitle"/>
    <w:next w:val="Text"/>
    <w:rsid w:val="00E51C77"/>
    <w:pPr>
      <w:keepNext/>
      <w:spacing w:before="240" w:after="20"/>
      <w:ind w:left="720"/>
    </w:pPr>
    <w:rPr>
      <w:rFonts w:ascii="GE Inspira" w:hAnsi="GE Inspira"/>
      <w:b/>
      <w:bCs/>
      <w:snapToGrid w:val="0"/>
      <w:color w:val="000000"/>
    </w:rPr>
  </w:style>
  <w:style w:type="character" w:styleId="ae">
    <w:name w:val="FollowedHyperlink"/>
    <w:basedOn w:val="a0"/>
    <w:semiHidden/>
    <w:rsid w:val="00E51C77"/>
    <w:rPr>
      <w:color w:val="800080"/>
      <w:u w:val="single"/>
    </w:rPr>
  </w:style>
  <w:style w:type="paragraph" w:customStyle="1" w:styleId="HeaderLine">
    <w:name w:val="HeaderLine"/>
    <w:basedOn w:val="a3"/>
    <w:rsid w:val="00E51C77"/>
    <w:pPr>
      <w:pBdr>
        <w:top w:val="single" w:sz="4" w:space="1" w:color="auto"/>
      </w:pBdr>
      <w:ind w:right="36"/>
    </w:pPr>
    <w:rPr>
      <w:b w:val="0"/>
      <w:bCs w:val="0"/>
      <w:sz w:val="24"/>
    </w:rPr>
  </w:style>
  <w:style w:type="character" w:styleId="af">
    <w:name w:val="Hyperlink"/>
    <w:basedOn w:val="a0"/>
    <w:uiPriority w:val="99"/>
    <w:rsid w:val="00E51C77"/>
    <w:rPr>
      <w:color w:val="0000FF"/>
      <w:u w:val="single"/>
    </w:rPr>
  </w:style>
  <w:style w:type="character" w:styleId="af0">
    <w:name w:val="annotation reference"/>
    <w:basedOn w:val="a0"/>
    <w:semiHidden/>
    <w:rsid w:val="00E51C77"/>
    <w:rPr>
      <w:sz w:val="16"/>
      <w:szCs w:val="16"/>
    </w:rPr>
  </w:style>
  <w:style w:type="paragraph" w:customStyle="1" w:styleId="ReqNumbering3">
    <w:name w:val="ReqNumbering3"/>
    <w:basedOn w:val="3"/>
    <w:next w:val="Text"/>
    <w:rsid w:val="00E51C77"/>
    <w:pPr>
      <w:keepNext w:val="0"/>
      <w:numPr>
        <w:ilvl w:val="3"/>
      </w:numPr>
      <w:tabs>
        <w:tab w:val="clear" w:pos="3240"/>
      </w:tabs>
      <w:spacing w:before="120"/>
      <w:ind w:left="900" w:hanging="900"/>
    </w:pPr>
    <w:rPr>
      <w:b w:val="0"/>
      <w:bCs w:val="0"/>
      <w:sz w:val="22"/>
    </w:rPr>
  </w:style>
  <w:style w:type="paragraph" w:styleId="af1">
    <w:name w:val="annotation text"/>
    <w:basedOn w:val="a"/>
    <w:link w:val="af2"/>
    <w:semiHidden/>
    <w:rsid w:val="00E51C77"/>
    <w:rPr>
      <w:sz w:val="20"/>
      <w:szCs w:val="20"/>
    </w:rPr>
  </w:style>
  <w:style w:type="character" w:customStyle="1" w:styleId="af2">
    <w:name w:val="批注文字 字符"/>
    <w:basedOn w:val="a0"/>
    <w:link w:val="af1"/>
    <w:semiHidden/>
    <w:rsid w:val="00E51C77"/>
    <w:rPr>
      <w:rFonts w:ascii="GE Inspira" w:hAnsi="GE Inspira"/>
      <w:lang w:bidi="he-IL"/>
    </w:rPr>
  </w:style>
  <w:style w:type="paragraph" w:customStyle="1" w:styleId="TableBullet">
    <w:name w:val="TableBullet"/>
    <w:rsid w:val="00E51C77"/>
    <w:pPr>
      <w:numPr>
        <w:numId w:val="2"/>
      </w:numPr>
      <w:tabs>
        <w:tab w:val="clear" w:pos="360"/>
        <w:tab w:val="num" w:pos="180"/>
      </w:tabs>
      <w:spacing w:before="40" w:after="40"/>
      <w:ind w:left="180" w:hanging="180"/>
    </w:pPr>
    <w:rPr>
      <w:rFonts w:ascii="GE Inspira" w:hAnsi="GE Inspira"/>
      <w:snapToGrid w:val="0"/>
    </w:rPr>
  </w:style>
  <w:style w:type="paragraph" w:customStyle="1" w:styleId="TableBullet2">
    <w:name w:val="TableBullet2"/>
    <w:basedOn w:val="TableBullet"/>
    <w:rsid w:val="00E51C77"/>
    <w:pPr>
      <w:numPr>
        <w:numId w:val="3"/>
      </w:numPr>
      <w:tabs>
        <w:tab w:val="clear" w:pos="612"/>
        <w:tab w:val="num" w:pos="432"/>
      </w:tabs>
      <w:ind w:left="432" w:hanging="180"/>
    </w:pPr>
  </w:style>
  <w:style w:type="paragraph" w:customStyle="1" w:styleId="TableHeading">
    <w:name w:val="TableHeading"/>
    <w:rsid w:val="00E51C77"/>
    <w:pPr>
      <w:keepNext/>
      <w:spacing w:before="60" w:after="60"/>
    </w:pPr>
    <w:rPr>
      <w:rFonts w:ascii="GE Inspira" w:hAnsi="GE Inspira"/>
      <w:b/>
      <w:snapToGrid w:val="0"/>
    </w:rPr>
  </w:style>
  <w:style w:type="paragraph" w:customStyle="1" w:styleId="TableText">
    <w:name w:val="TableText"/>
    <w:rsid w:val="00E51C77"/>
    <w:pPr>
      <w:spacing w:before="40" w:after="40"/>
    </w:pPr>
    <w:rPr>
      <w:rFonts w:ascii="GE Inspira" w:hAnsi="GE Inspira"/>
    </w:rPr>
  </w:style>
  <w:style w:type="paragraph" w:customStyle="1" w:styleId="TableNote">
    <w:name w:val="TableNote"/>
    <w:basedOn w:val="TableText"/>
    <w:rsid w:val="00E51C77"/>
    <w:pPr>
      <w:numPr>
        <w:numId w:val="4"/>
      </w:numPr>
      <w:tabs>
        <w:tab w:val="clear" w:pos="720"/>
        <w:tab w:val="num" w:pos="612"/>
      </w:tabs>
      <w:ind w:left="612" w:hanging="612"/>
    </w:pPr>
  </w:style>
  <w:style w:type="paragraph" w:customStyle="1" w:styleId="TableNumber">
    <w:name w:val="TableNumber"/>
    <w:basedOn w:val="TableBullet"/>
    <w:rsid w:val="00E51C77"/>
    <w:pPr>
      <w:numPr>
        <w:numId w:val="5"/>
      </w:numPr>
    </w:pPr>
  </w:style>
  <w:style w:type="paragraph" w:customStyle="1" w:styleId="TableTitle">
    <w:name w:val="TableTitle"/>
    <w:rsid w:val="00E51C77"/>
    <w:pPr>
      <w:spacing w:before="120"/>
    </w:pPr>
    <w:rPr>
      <w:rFonts w:ascii="GE Inspira" w:hAnsi="GE Inspira"/>
      <w:b/>
      <w:bCs/>
      <w:color w:val="000000"/>
    </w:rPr>
  </w:style>
  <w:style w:type="paragraph" w:customStyle="1" w:styleId="Text">
    <w:name w:val="Text"/>
    <w:rsid w:val="00E51C77"/>
    <w:pPr>
      <w:spacing w:before="120" w:after="60"/>
      <w:ind w:left="720"/>
    </w:pPr>
    <w:rPr>
      <w:rFonts w:ascii="GE Inspira" w:hAnsi="GE Inspira"/>
      <w:sz w:val="22"/>
    </w:rPr>
  </w:style>
  <w:style w:type="paragraph" w:customStyle="1" w:styleId="TextBullet">
    <w:name w:val="TextBullet"/>
    <w:basedOn w:val="Text"/>
    <w:rsid w:val="00E51C77"/>
    <w:pPr>
      <w:numPr>
        <w:numId w:val="6"/>
      </w:numPr>
      <w:tabs>
        <w:tab w:val="clear" w:pos="540"/>
        <w:tab w:val="left" w:pos="1080"/>
      </w:tabs>
      <w:spacing w:after="20" w:line="180" w:lineRule="atLeast"/>
      <w:ind w:left="1080"/>
    </w:pPr>
  </w:style>
  <w:style w:type="paragraph" w:customStyle="1" w:styleId="TextBullet2">
    <w:name w:val="TextBullet2"/>
    <w:basedOn w:val="TextBullet"/>
    <w:rsid w:val="00E51C77"/>
    <w:pPr>
      <w:numPr>
        <w:numId w:val="7"/>
      </w:numPr>
      <w:tabs>
        <w:tab w:val="clear" w:pos="1080"/>
        <w:tab w:val="clear" w:pos="2520"/>
        <w:tab w:val="left" w:pos="1440"/>
      </w:tabs>
      <w:spacing w:before="60"/>
      <w:ind w:left="1440"/>
    </w:pPr>
  </w:style>
  <w:style w:type="paragraph" w:customStyle="1" w:styleId="TextBullet3">
    <w:name w:val="TextBullet3"/>
    <w:basedOn w:val="TextBullet2"/>
    <w:rsid w:val="00E51C77"/>
    <w:pPr>
      <w:numPr>
        <w:numId w:val="8"/>
      </w:numPr>
      <w:tabs>
        <w:tab w:val="clear" w:pos="2880"/>
        <w:tab w:val="left" w:pos="1800"/>
      </w:tabs>
      <w:spacing w:before="20" w:after="0" w:line="240" w:lineRule="auto"/>
      <w:ind w:left="1800"/>
    </w:pPr>
    <w:rPr>
      <w:szCs w:val="22"/>
    </w:rPr>
  </w:style>
  <w:style w:type="paragraph" w:customStyle="1" w:styleId="TextCategory">
    <w:name w:val="TextCategory"/>
    <w:basedOn w:val="Text"/>
    <w:rsid w:val="00E51C77"/>
    <w:pPr>
      <w:spacing w:before="320" w:after="0"/>
    </w:pPr>
    <w:rPr>
      <w:b/>
      <w:bCs/>
    </w:rPr>
  </w:style>
  <w:style w:type="paragraph" w:customStyle="1" w:styleId="TextNote">
    <w:name w:val="TextNote"/>
    <w:basedOn w:val="Text"/>
    <w:rsid w:val="00E51C77"/>
    <w:pPr>
      <w:numPr>
        <w:ilvl w:val="2"/>
        <w:numId w:val="9"/>
      </w:numPr>
      <w:tabs>
        <w:tab w:val="clear" w:pos="2340"/>
        <w:tab w:val="num" w:pos="1440"/>
      </w:tabs>
      <w:ind w:left="1440" w:hanging="720"/>
    </w:pPr>
  </w:style>
  <w:style w:type="paragraph" w:customStyle="1" w:styleId="TextNoteSub">
    <w:name w:val="TextNoteSub"/>
    <w:basedOn w:val="TextNote"/>
    <w:rsid w:val="00E51C77"/>
    <w:pPr>
      <w:numPr>
        <w:ilvl w:val="0"/>
        <w:numId w:val="0"/>
      </w:numPr>
      <w:spacing w:before="60" w:after="120"/>
      <w:ind w:left="1440"/>
    </w:pPr>
  </w:style>
  <w:style w:type="paragraph" w:customStyle="1" w:styleId="TextNumber">
    <w:name w:val="TextNumber"/>
    <w:rsid w:val="00E51C77"/>
    <w:pPr>
      <w:numPr>
        <w:numId w:val="10"/>
      </w:numPr>
      <w:spacing w:before="60" w:after="120"/>
    </w:pPr>
    <w:rPr>
      <w:rFonts w:ascii="GE Inspira" w:hAnsi="GE Inspira"/>
      <w:sz w:val="22"/>
    </w:rPr>
  </w:style>
  <w:style w:type="paragraph" w:styleId="af3">
    <w:name w:val="Title"/>
    <w:basedOn w:val="a"/>
    <w:link w:val="af4"/>
    <w:qFormat/>
    <w:rsid w:val="00E51C77"/>
    <w:pPr>
      <w:spacing w:before="240" w:after="60"/>
      <w:jc w:val="center"/>
    </w:pPr>
    <w:rPr>
      <w:rFonts w:ascii="GE Inspira Pitch" w:hAnsi="GE Inspira Pitch" w:cs="Arial"/>
      <w:b/>
      <w:bCs/>
      <w:kern w:val="28"/>
      <w:sz w:val="40"/>
      <w:szCs w:val="32"/>
    </w:rPr>
  </w:style>
  <w:style w:type="character" w:customStyle="1" w:styleId="af4">
    <w:name w:val="标题 字符"/>
    <w:basedOn w:val="a0"/>
    <w:link w:val="af3"/>
    <w:rsid w:val="00124CA0"/>
    <w:rPr>
      <w:rFonts w:ascii="GE Inspira Pitch" w:hAnsi="GE Inspira Pitch" w:cs="Arial"/>
      <w:b/>
      <w:bCs/>
      <w:kern w:val="28"/>
      <w:sz w:val="40"/>
      <w:szCs w:val="32"/>
      <w:lang w:bidi="he-IL"/>
    </w:rPr>
  </w:style>
  <w:style w:type="paragraph" w:styleId="TOC1">
    <w:name w:val="toc 1"/>
    <w:next w:val="a"/>
    <w:uiPriority w:val="39"/>
    <w:qFormat/>
    <w:rsid w:val="00E51C77"/>
    <w:pPr>
      <w:tabs>
        <w:tab w:val="left" w:pos="1080"/>
        <w:tab w:val="left" w:pos="1800"/>
        <w:tab w:val="right" w:leader="dot" w:pos="9360"/>
      </w:tabs>
      <w:ind w:left="1080" w:hanging="360"/>
    </w:pPr>
    <w:rPr>
      <w:rFonts w:ascii="GE Inspira" w:hAnsi="GE Inspira"/>
      <w:b/>
      <w:bCs/>
      <w:noProof/>
      <w:sz w:val="28"/>
      <w:szCs w:val="28"/>
    </w:rPr>
  </w:style>
  <w:style w:type="paragraph" w:styleId="TOC2">
    <w:name w:val="toc 2"/>
    <w:basedOn w:val="TOC1"/>
    <w:next w:val="a"/>
    <w:uiPriority w:val="39"/>
    <w:qFormat/>
    <w:rsid w:val="00E51C77"/>
    <w:pPr>
      <w:tabs>
        <w:tab w:val="clear" w:pos="1080"/>
      </w:tabs>
      <w:ind w:left="1800" w:hanging="720"/>
    </w:pPr>
    <w:rPr>
      <w:b w:val="0"/>
      <w:bCs w:val="0"/>
      <w:sz w:val="24"/>
    </w:rPr>
  </w:style>
  <w:style w:type="paragraph" w:styleId="TOC3">
    <w:name w:val="toc 3"/>
    <w:basedOn w:val="TOC2"/>
    <w:next w:val="a"/>
    <w:uiPriority w:val="39"/>
    <w:qFormat/>
    <w:rsid w:val="00E51C77"/>
    <w:pPr>
      <w:tabs>
        <w:tab w:val="left" w:pos="2400"/>
      </w:tabs>
      <w:ind w:left="2400" w:hanging="840"/>
    </w:pPr>
    <w:rPr>
      <w:szCs w:val="36"/>
    </w:rPr>
  </w:style>
  <w:style w:type="paragraph" w:styleId="TOC4">
    <w:name w:val="toc 4"/>
    <w:basedOn w:val="TOC3"/>
    <w:next w:val="a"/>
    <w:semiHidden/>
    <w:rsid w:val="00E51C77"/>
    <w:pPr>
      <w:ind w:left="720"/>
    </w:pPr>
  </w:style>
  <w:style w:type="paragraph" w:styleId="TOC5">
    <w:name w:val="toc 5"/>
    <w:basedOn w:val="TOC4"/>
    <w:next w:val="a"/>
    <w:autoRedefine/>
    <w:semiHidden/>
    <w:rsid w:val="00E51C77"/>
    <w:pPr>
      <w:ind w:left="960"/>
    </w:pPr>
  </w:style>
  <w:style w:type="paragraph" w:styleId="TOC6">
    <w:name w:val="toc 6"/>
    <w:basedOn w:val="a"/>
    <w:next w:val="a"/>
    <w:autoRedefine/>
    <w:semiHidden/>
    <w:rsid w:val="00E51C77"/>
    <w:pPr>
      <w:ind w:left="1200"/>
    </w:pPr>
    <w:rPr>
      <w:rFonts w:ascii="Times New Roman" w:hAnsi="Times New Roman"/>
      <w:lang w:bidi="ar-SA"/>
    </w:rPr>
  </w:style>
  <w:style w:type="paragraph" w:styleId="TOC7">
    <w:name w:val="toc 7"/>
    <w:basedOn w:val="a"/>
    <w:next w:val="a"/>
    <w:autoRedefine/>
    <w:semiHidden/>
    <w:rsid w:val="00E51C77"/>
    <w:pPr>
      <w:ind w:left="1440"/>
    </w:pPr>
    <w:rPr>
      <w:rFonts w:ascii="Times New Roman" w:hAnsi="Times New Roman"/>
      <w:lang w:bidi="ar-SA"/>
    </w:rPr>
  </w:style>
  <w:style w:type="paragraph" w:styleId="TOC8">
    <w:name w:val="toc 8"/>
    <w:basedOn w:val="a"/>
    <w:next w:val="a"/>
    <w:autoRedefine/>
    <w:semiHidden/>
    <w:rsid w:val="00E51C77"/>
    <w:pPr>
      <w:ind w:left="1680"/>
    </w:pPr>
    <w:rPr>
      <w:rFonts w:ascii="Times New Roman" w:hAnsi="Times New Roman"/>
      <w:lang w:bidi="ar-SA"/>
    </w:rPr>
  </w:style>
  <w:style w:type="paragraph" w:styleId="TOC9">
    <w:name w:val="toc 9"/>
    <w:basedOn w:val="a"/>
    <w:next w:val="a"/>
    <w:autoRedefine/>
    <w:semiHidden/>
    <w:rsid w:val="00E51C77"/>
    <w:pPr>
      <w:ind w:left="1920"/>
    </w:pPr>
    <w:rPr>
      <w:rFonts w:ascii="Times New Roman" w:hAnsi="Times New Roman"/>
      <w:lang w:bidi="ar-SA"/>
    </w:rPr>
  </w:style>
  <w:style w:type="paragraph" w:customStyle="1" w:styleId="TOCTitle">
    <w:name w:val="TOC Title"/>
    <w:next w:val="Text"/>
    <w:rsid w:val="00E51C77"/>
    <w:pPr>
      <w:spacing w:before="240" w:after="120"/>
      <w:ind w:left="720"/>
    </w:pPr>
    <w:rPr>
      <w:rFonts w:ascii="GE Inspira" w:hAnsi="GE Inspira"/>
      <w:b/>
      <w:sz w:val="32"/>
    </w:rPr>
  </w:style>
  <w:style w:type="paragraph" w:customStyle="1" w:styleId="TOCLabel">
    <w:name w:val="TOCLabel"/>
    <w:rsid w:val="00E51C77"/>
    <w:pPr>
      <w:pBdr>
        <w:bottom w:val="single" w:sz="4" w:space="1" w:color="auto"/>
      </w:pBdr>
      <w:tabs>
        <w:tab w:val="right" w:pos="9360"/>
      </w:tabs>
      <w:ind w:left="720"/>
    </w:pPr>
    <w:rPr>
      <w:rFonts w:ascii="GE Inspira" w:hAnsi="GE Inspira"/>
      <w:b/>
      <w:bCs/>
      <w:sz w:val="28"/>
    </w:rPr>
  </w:style>
  <w:style w:type="paragraph" w:customStyle="1" w:styleId="ReqNumbering2">
    <w:name w:val="ReqNumbering2"/>
    <w:basedOn w:val="3"/>
    <w:next w:val="Text"/>
    <w:rsid w:val="00E51C77"/>
    <w:pPr>
      <w:keepNext w:val="0"/>
      <w:spacing w:before="120"/>
    </w:pPr>
    <w:rPr>
      <w:b w:val="0"/>
      <w:bCs w:val="0"/>
      <w:sz w:val="22"/>
    </w:rPr>
  </w:style>
  <w:style w:type="paragraph" w:customStyle="1" w:styleId="FigureCenter">
    <w:name w:val="FigureCenter"/>
    <w:basedOn w:val="Text"/>
    <w:qFormat/>
    <w:rsid w:val="00E51C77"/>
    <w:pPr>
      <w:ind w:left="0"/>
      <w:jc w:val="center"/>
    </w:pPr>
  </w:style>
  <w:style w:type="paragraph" w:styleId="af5">
    <w:name w:val="Balloon Text"/>
    <w:basedOn w:val="a"/>
    <w:link w:val="af6"/>
    <w:uiPriority w:val="99"/>
    <w:semiHidden/>
    <w:unhideWhenUsed/>
    <w:rsid w:val="00160465"/>
    <w:rPr>
      <w:rFonts w:ascii="Tahoma" w:hAnsi="Tahoma" w:cs="Tahoma"/>
      <w:sz w:val="16"/>
      <w:szCs w:val="16"/>
    </w:rPr>
  </w:style>
  <w:style w:type="character" w:customStyle="1" w:styleId="af6">
    <w:name w:val="批注框文本 字符"/>
    <w:basedOn w:val="a0"/>
    <w:link w:val="af5"/>
    <w:uiPriority w:val="99"/>
    <w:semiHidden/>
    <w:rsid w:val="00160465"/>
    <w:rPr>
      <w:rFonts w:ascii="Tahoma" w:hAnsi="Tahoma" w:cs="Tahoma"/>
      <w:sz w:val="16"/>
      <w:szCs w:val="16"/>
      <w:lang w:bidi="he-IL"/>
    </w:rPr>
  </w:style>
  <w:style w:type="character" w:styleId="af7">
    <w:name w:val="Placeholder Text"/>
    <w:basedOn w:val="a0"/>
    <w:uiPriority w:val="99"/>
    <w:semiHidden/>
    <w:rsid w:val="00160465"/>
    <w:rPr>
      <w:color w:val="808080"/>
    </w:rPr>
  </w:style>
  <w:style w:type="paragraph" w:customStyle="1" w:styleId="subhead">
    <w:name w:val="subhead"/>
    <w:next w:val="a"/>
    <w:rsid w:val="00A74C71"/>
    <w:pPr>
      <w:tabs>
        <w:tab w:val="left" w:pos="0"/>
        <w:tab w:val="left" w:pos="1440"/>
        <w:tab w:val="left" w:pos="2880"/>
        <w:tab w:val="left" w:pos="4320"/>
      </w:tabs>
      <w:spacing w:before="320"/>
    </w:pPr>
    <w:rPr>
      <w:rFonts w:ascii="Helvetica" w:eastAsia="宋体" w:hAnsi="Helvetica"/>
      <w:b/>
      <w:caps/>
      <w:sz w:val="24"/>
      <w:lang w:val="fr-FR" w:eastAsia="zh-CN"/>
    </w:rPr>
  </w:style>
  <w:style w:type="paragraph" w:styleId="af8">
    <w:name w:val="annotation subject"/>
    <w:basedOn w:val="af1"/>
    <w:next w:val="af1"/>
    <w:link w:val="af9"/>
    <w:uiPriority w:val="99"/>
    <w:semiHidden/>
    <w:unhideWhenUsed/>
    <w:rsid w:val="0070125C"/>
    <w:rPr>
      <w:b/>
      <w:bCs/>
    </w:rPr>
  </w:style>
  <w:style w:type="character" w:customStyle="1" w:styleId="af9">
    <w:name w:val="批注主题 字符"/>
    <w:basedOn w:val="af2"/>
    <w:link w:val="af8"/>
    <w:uiPriority w:val="99"/>
    <w:semiHidden/>
    <w:rsid w:val="0070125C"/>
    <w:rPr>
      <w:rFonts w:ascii="GE Inspira" w:hAnsi="GE Inspira"/>
      <w:b/>
      <w:bCs/>
      <w:lang w:bidi="he-IL"/>
    </w:rPr>
  </w:style>
  <w:style w:type="paragraph" w:styleId="TOC">
    <w:name w:val="TOC Heading"/>
    <w:basedOn w:val="1"/>
    <w:next w:val="a"/>
    <w:uiPriority w:val="39"/>
    <w:unhideWhenUsed/>
    <w:qFormat/>
    <w:rsid w:val="009A71F3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Cs w:val="28"/>
      <w:lang w:eastAsia="ja-JP"/>
    </w:rPr>
  </w:style>
  <w:style w:type="paragraph" w:customStyle="1" w:styleId="HeadingRunIn">
    <w:name w:val="HeadingRunIn"/>
    <w:next w:val="Body"/>
    <w:rsid w:val="00600347"/>
    <w:pPr>
      <w:keepNext/>
      <w:autoSpaceDE w:val="0"/>
      <w:autoSpaceDN w:val="0"/>
      <w:adjustRightInd w:val="0"/>
      <w:spacing w:before="120" w:line="280" w:lineRule="atLeast"/>
    </w:pPr>
    <w:rPr>
      <w:b/>
      <w:bCs/>
      <w:color w:val="000000"/>
      <w:w w:val="0"/>
      <w:sz w:val="24"/>
      <w:szCs w:val="24"/>
    </w:rPr>
  </w:style>
  <w:style w:type="paragraph" w:customStyle="1" w:styleId="Body">
    <w:name w:val="Body"/>
    <w:uiPriority w:val="99"/>
    <w:rsid w:val="00600347"/>
    <w:pPr>
      <w:autoSpaceDE w:val="0"/>
      <w:autoSpaceDN w:val="0"/>
      <w:adjustRightInd w:val="0"/>
      <w:spacing w:line="280" w:lineRule="atLeast"/>
    </w:pPr>
    <w:rPr>
      <w:color w:val="000000"/>
      <w:w w:val="0"/>
      <w:sz w:val="24"/>
      <w:szCs w:val="24"/>
    </w:rPr>
  </w:style>
  <w:style w:type="paragraph" w:styleId="afa">
    <w:name w:val="Body Text Indent"/>
    <w:basedOn w:val="a"/>
    <w:link w:val="afb"/>
    <w:uiPriority w:val="99"/>
    <w:semiHidden/>
    <w:unhideWhenUsed/>
    <w:rsid w:val="0025476D"/>
    <w:pPr>
      <w:spacing w:after="120"/>
      <w:ind w:leftChars="200" w:left="420"/>
    </w:pPr>
  </w:style>
  <w:style w:type="character" w:customStyle="1" w:styleId="afb">
    <w:name w:val="正文文本缩进 字符"/>
    <w:basedOn w:val="a0"/>
    <w:link w:val="afa"/>
    <w:uiPriority w:val="99"/>
    <w:semiHidden/>
    <w:rsid w:val="0025476D"/>
    <w:rPr>
      <w:rFonts w:ascii="GE Inspira" w:hAnsi="GE Inspira"/>
      <w:sz w:val="24"/>
      <w:szCs w:val="24"/>
      <w:lang w:bidi="he-IL"/>
    </w:rPr>
  </w:style>
  <w:style w:type="paragraph" w:customStyle="1" w:styleId="support">
    <w:name w:val="support"/>
    <w:rsid w:val="0025476D"/>
    <w:pPr>
      <w:tabs>
        <w:tab w:val="left" w:pos="4041"/>
        <w:tab w:val="left" w:pos="6451"/>
        <w:tab w:val="left" w:pos="8435"/>
      </w:tabs>
      <w:spacing w:after="57" w:line="255" w:lineRule="atLeast"/>
      <w:ind w:left="1134" w:hanging="1134"/>
    </w:pPr>
    <w:rPr>
      <w:rFonts w:eastAsia="宋体"/>
      <w:sz w:val="22"/>
      <w:lang w:val="fr-FR" w:eastAsia="zh-CN"/>
    </w:rPr>
  </w:style>
  <w:style w:type="paragraph" w:customStyle="1" w:styleId="Sidehead">
    <w:name w:val="Sidehead"/>
    <w:basedOn w:val="a"/>
    <w:next w:val="a"/>
    <w:rsid w:val="0025476D"/>
    <w:pPr>
      <w:keepNext/>
      <w:spacing w:before="60"/>
    </w:pPr>
    <w:rPr>
      <w:rFonts w:ascii="Times New Roman" w:eastAsia="宋体" w:hAnsi="Times New Roman"/>
      <w:i/>
      <w:caps/>
      <w:sz w:val="22"/>
      <w:szCs w:val="20"/>
      <w:lang w:eastAsia="zh-CN" w:bidi="ar-SA"/>
    </w:rPr>
  </w:style>
  <w:style w:type="paragraph" w:customStyle="1" w:styleId="2x3c1">
    <w:name w:val="2x3:c1"/>
    <w:rsid w:val="0025476D"/>
    <w:pPr>
      <w:widowControl w:val="0"/>
      <w:tabs>
        <w:tab w:val="left" w:pos="0"/>
        <w:tab w:val="left" w:pos="720"/>
        <w:tab w:val="left" w:pos="1440"/>
        <w:tab w:val="left" w:pos="2160"/>
      </w:tabs>
      <w:spacing w:after="38" w:line="222" w:lineRule="atLeast"/>
      <w:jc w:val="center"/>
    </w:pPr>
    <w:rPr>
      <w:rFonts w:ascii="Helvetica" w:eastAsia="宋体" w:hAnsi="Helvetica"/>
      <w:b/>
      <w:lang w:eastAsia="zh-CN"/>
    </w:rPr>
  </w:style>
  <w:style w:type="paragraph" w:customStyle="1" w:styleId="2x3c1g">
    <w:name w:val="2x3:c1g"/>
    <w:rsid w:val="0025476D"/>
    <w:pPr>
      <w:widowControl w:val="0"/>
      <w:tabs>
        <w:tab w:val="left" w:pos="170"/>
        <w:tab w:val="left" w:pos="890"/>
        <w:tab w:val="left" w:pos="1610"/>
        <w:tab w:val="left" w:pos="2330"/>
      </w:tabs>
      <w:spacing w:before="16" w:after="38" w:line="222" w:lineRule="atLeast"/>
      <w:ind w:left="170"/>
    </w:pPr>
    <w:rPr>
      <w:rFonts w:ascii="Helvetica" w:eastAsia="宋体" w:hAnsi="Helvetica"/>
      <w:b/>
      <w:lang w:eastAsia="zh-CN"/>
    </w:rPr>
  </w:style>
  <w:style w:type="paragraph" w:customStyle="1" w:styleId="2x3c2">
    <w:name w:val="2x3:c2"/>
    <w:rsid w:val="0025476D"/>
    <w:pPr>
      <w:widowControl w:val="0"/>
      <w:tabs>
        <w:tab w:val="left" w:pos="0"/>
        <w:tab w:val="left" w:pos="720"/>
        <w:tab w:val="left" w:pos="1440"/>
        <w:tab w:val="left" w:pos="2160"/>
      </w:tabs>
      <w:spacing w:after="38" w:line="311" w:lineRule="atLeast"/>
    </w:pPr>
    <w:rPr>
      <w:rFonts w:ascii="Times" w:eastAsia="宋体" w:hAnsi="Times"/>
      <w:b/>
      <w:sz w:val="28"/>
      <w:lang w:eastAsia="zh-CN"/>
    </w:rPr>
  </w:style>
  <w:style w:type="paragraph" w:styleId="afc">
    <w:name w:val="Normal (Web)"/>
    <w:basedOn w:val="a"/>
    <w:uiPriority w:val="99"/>
    <w:semiHidden/>
    <w:unhideWhenUsed/>
    <w:rsid w:val="0056022A"/>
    <w:pPr>
      <w:spacing w:before="100" w:beforeAutospacing="1" w:after="100" w:afterAutospacing="1"/>
    </w:pPr>
    <w:rPr>
      <w:rFonts w:ascii="宋体" w:eastAsia="宋体" w:hAnsi="宋体" w:cs="宋体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0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8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2952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3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3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3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6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0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1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5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3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6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1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9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3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8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3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8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9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4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7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12069738\AppData\Roaming\Microsoft\Templates\GEHC_GQP_02.01.001_T001_GlobalQAProcedureTemplate_Rev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2CA0A-0B96-49DC-A19D-FB6D001C3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GEHC_GQP_02.01.001_T001_GlobalQAProcedureTemplate_Rev02.dotx</Template>
  <TotalTime>10</TotalTime>
  <Pages>3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UNRELEASED PRODUCT TRACKING</vt:lpstr>
    </vt:vector>
  </TitlesOfParts>
  <Company>GE MMS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UNRELEASED PRODUCT TRACKING</dc:title>
  <dc:creator>ADCC</dc:creator>
  <cp:lastModifiedBy>Liu Da</cp:lastModifiedBy>
  <cp:revision>3</cp:revision>
  <cp:lastPrinted>2019-11-05T08:09:00Z</cp:lastPrinted>
  <dcterms:created xsi:type="dcterms:W3CDTF">2019-11-06T05:45:00Z</dcterms:created>
  <dcterms:modified xsi:type="dcterms:W3CDTF">2019-11-06T05:54:00Z</dcterms:modified>
</cp:coreProperties>
</file>